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283"/>
        <w:gridCol w:w="1134"/>
        <w:gridCol w:w="1293"/>
        <w:gridCol w:w="975"/>
        <w:gridCol w:w="14"/>
      </w:tblGrid>
      <w:tr w:rsidR="000E4A21" w:rsidTr="00F82662">
        <w:trPr>
          <w:gridAfter w:val="1"/>
          <w:wAfter w:w="14" w:type="dxa"/>
          <w:trHeight w:val="1800"/>
        </w:trPr>
        <w:tc>
          <w:tcPr>
            <w:tcW w:w="10915" w:type="dxa"/>
            <w:gridSpan w:val="15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4A21" w:rsidRDefault="000E4A21" w:rsidP="000E4A21">
            <w:pPr>
              <w:pStyle w:val="Nadpis2"/>
              <w:jc w:val="center"/>
              <w:rPr>
                <w:sz w:val="34"/>
              </w:rPr>
            </w:pPr>
            <w:r>
              <w:rPr>
                <w:sz w:val="34"/>
              </w:rPr>
              <w:t>Vyšší odborná škola a Střední průmyslová škola elektrotechnická</w:t>
            </w:r>
          </w:p>
          <w:p w:rsidR="000E4A21" w:rsidRDefault="000E4A21" w:rsidP="000E4A21">
            <w:pPr>
              <w:pStyle w:val="Nadpis2"/>
              <w:jc w:val="center"/>
              <w:rPr>
                <w:sz w:val="34"/>
              </w:rPr>
            </w:pPr>
            <w:r>
              <w:rPr>
                <w:sz w:val="34"/>
              </w:rPr>
              <w:t>Božetěchova 3, Olomouc</w:t>
            </w:r>
          </w:p>
          <w:p w:rsidR="000E4A21" w:rsidRDefault="000E4A21" w:rsidP="000E4A21">
            <w:pPr>
              <w:pStyle w:val="Nadpis1"/>
              <w:jc w:val="center"/>
            </w:pPr>
            <w:r>
              <w:rPr>
                <w:sz w:val="34"/>
              </w:rPr>
              <w:t>Laboratoře mikroprocesorové techniky</w:t>
            </w:r>
          </w:p>
        </w:tc>
      </w:tr>
      <w:tr w:rsidR="000E4A21" w:rsidTr="00210764">
        <w:trPr>
          <w:gridAfter w:val="1"/>
          <w:wAfter w:w="14" w:type="dxa"/>
          <w:trHeight w:val="1665"/>
        </w:trPr>
        <w:tc>
          <w:tcPr>
            <w:tcW w:w="10915" w:type="dxa"/>
            <w:gridSpan w:val="15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4A21" w:rsidRDefault="00F82662" w:rsidP="00F82662">
            <w:pPr>
              <w:jc w:val="center"/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b/>
                <w:noProof/>
                <w:color w:val="80808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481445" cy="494665"/>
                      <wp:effectExtent l="0" t="0" r="0" b="0"/>
                      <wp:docPr id="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481445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4A21" w:rsidRPr="00F82662" w:rsidRDefault="000E4A21" w:rsidP="00F82662">
                                  <w:pPr>
                                    <w:pStyle w:val="Normln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 w:rsidRPr="00F82662">
                                    <w:rPr>
                                      <w:b/>
                                      <w:bCs/>
                                      <w:color w:val="969696"/>
                                      <w:sz w:val="64"/>
                                      <w:szCs w:val="64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SAMOSTATNÝ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width:510.35pt;height:3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" filled="f" stroked="f">
                      <o:lock v:ext="edit" shapetype="t"/>
                      <v:textbox style="mso-fit-shape-to-text:t">
                        <w:txbxContent>
                          <w:p w:rsidR="000E4A21" w:rsidRPr="00F82662" w:rsidRDefault="000E4A21" w:rsidP="00F82662">
                            <w:pPr>
                              <w:pStyle w:val="Normlnweb"/>
                              <w:spacing w:before="0" w:beforeAutospacing="0" w:after="0" w:afterAutospacing="0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F82662">
                              <w:rPr>
                                <w:b/>
                                <w:bCs/>
                                <w:color w:val="969696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SAMOSTATNÝ PROJEKT MIT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E4A21" w:rsidTr="00210764">
        <w:trPr>
          <w:gridAfter w:val="1"/>
          <w:wAfter w:w="14" w:type="dxa"/>
          <w:cantSplit/>
          <w:trHeight w:val="248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24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662" w:type="dxa"/>
            <w:gridSpan w:val="1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</w:pPr>
            <w:r>
              <w:rPr>
                <w:sz w:val="18"/>
              </w:rPr>
              <w:t>Číslo úlohy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E4A21" w:rsidRDefault="000E4A21" w:rsidP="00210764"/>
        </w:tc>
      </w:tr>
      <w:tr w:rsidR="000E4A21" w:rsidTr="00F82662">
        <w:trPr>
          <w:gridAfter w:val="1"/>
          <w:wAfter w:w="14" w:type="dxa"/>
          <w:cantSplit/>
          <w:trHeight w:val="756"/>
        </w:trPr>
        <w:tc>
          <w:tcPr>
            <w:tcW w:w="8647" w:type="dxa"/>
            <w:gridSpan w:val="13"/>
            <w:tcBorders>
              <w:top w:val="nil"/>
              <w:left w:val="single" w:sz="24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pStyle w:val="Nadpis3"/>
            </w:pPr>
            <w:r>
              <w:t>MINUTKA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MIT-01</w:t>
            </w:r>
          </w:p>
        </w:tc>
      </w:tr>
      <w:tr w:rsidR="000E4A21" w:rsidTr="000E4A21">
        <w:trPr>
          <w:gridAfter w:val="1"/>
          <w:wAfter w:w="14" w:type="dxa"/>
          <w:cantSplit/>
          <w:trHeight w:val="6043"/>
        </w:trPr>
        <w:tc>
          <w:tcPr>
            <w:tcW w:w="10915" w:type="dxa"/>
            <w:gridSpan w:val="15"/>
            <w:tcBorders>
              <w:top w:val="single" w:sz="12" w:space="0" w:color="auto"/>
              <w:left w:val="single" w:sz="24" w:space="0" w:color="auto"/>
              <w:bottom w:val="nil"/>
              <w:right w:val="single" w:sz="18" w:space="0" w:color="auto"/>
            </w:tcBorders>
            <w:vAlign w:val="bottom"/>
          </w:tcPr>
          <w:p w:rsidR="000E4A21" w:rsidRDefault="000E4A21" w:rsidP="00210764">
            <w:pPr>
              <w:rPr>
                <w:sz w:val="18"/>
              </w:rPr>
            </w:pPr>
            <w:r>
              <w:rPr>
                <w:sz w:val="18"/>
              </w:rPr>
              <w:t xml:space="preserve">          Zadání</w:t>
            </w:r>
          </w:p>
          <w:p w:rsidR="000E4A21" w:rsidRDefault="000E4A21" w:rsidP="00210764"/>
          <w:p w:rsidR="005146DE" w:rsidRDefault="005146DE" w:rsidP="005146DE">
            <w:pPr>
              <w:numPr>
                <w:ilvl w:val="0"/>
                <w:numId w:val="16"/>
              </w:numPr>
              <w:spacing w:line="360" w:lineRule="auto"/>
            </w:pPr>
            <w:r>
              <w:t>V levé části displeje se zobrazují minuty (0-99), v pravé části sekundy</w:t>
            </w:r>
            <w:r w:rsidR="00532ED2">
              <w:t>.</w:t>
            </w:r>
          </w:p>
          <w:p w:rsidR="005146DE" w:rsidRDefault="005146DE" w:rsidP="005146DE">
            <w:pPr>
              <w:numPr>
                <w:ilvl w:val="0"/>
                <w:numId w:val="16"/>
              </w:numPr>
              <w:spacing w:line="360" w:lineRule="auto"/>
            </w:pPr>
            <w:r>
              <w:t>Točením enkodéru</w:t>
            </w:r>
            <w:r w:rsidR="00532ED2">
              <w:t xml:space="preserve"> doprava se přičítá čas po 10s, doleva se čas ubírá. O</w:t>
            </w:r>
            <w:r>
              <w:t>točením doleva přes nulu se čas nastaví n</w:t>
            </w:r>
            <w:r w:rsidR="00532ED2">
              <w:t>a maximum.</w:t>
            </w:r>
          </w:p>
          <w:p w:rsidR="005146DE" w:rsidRDefault="005146DE" w:rsidP="005146DE">
            <w:pPr>
              <w:numPr>
                <w:ilvl w:val="0"/>
                <w:numId w:val="16"/>
              </w:numPr>
              <w:spacing w:line="360" w:lineRule="auto"/>
            </w:pPr>
            <w:r>
              <w:t>Kliknutím enkodéru se minutky rozběhnou/zastaví</w:t>
            </w:r>
          </w:p>
          <w:p w:rsidR="005146DE" w:rsidRDefault="002C6662" w:rsidP="005146DE">
            <w:pPr>
              <w:numPr>
                <w:ilvl w:val="0"/>
                <w:numId w:val="16"/>
              </w:numPr>
              <w:spacing w:line="360" w:lineRule="auto"/>
            </w:pPr>
            <w:r>
              <w:t>Podržením enkodéru na 3s</w:t>
            </w:r>
            <w:r w:rsidR="005146DE">
              <w:t xml:space="preserve"> se čas vyresetuje</w:t>
            </w:r>
            <w:r>
              <w:t>.</w:t>
            </w:r>
          </w:p>
          <w:p w:rsidR="005146DE" w:rsidRDefault="005146DE" w:rsidP="005146DE">
            <w:pPr>
              <w:numPr>
                <w:ilvl w:val="0"/>
                <w:numId w:val="16"/>
              </w:numPr>
              <w:spacing w:line="360" w:lineRule="auto"/>
            </w:pPr>
            <w:r>
              <w:t>Po uběhnutí času budou minutky 10s vydávat zvuk a blikat displejem</w:t>
            </w:r>
            <w:r w:rsidR="002C6662">
              <w:t>.</w:t>
            </w:r>
          </w:p>
          <w:p w:rsidR="005146DE" w:rsidRDefault="005146DE" w:rsidP="005146DE"/>
          <w:p w:rsidR="00D961F2" w:rsidRDefault="00D961F2" w:rsidP="005146DE"/>
          <w:p w:rsidR="00D961F2" w:rsidRDefault="00D961F2" w:rsidP="005146DE"/>
          <w:p w:rsidR="00D961F2" w:rsidRDefault="00D961F2" w:rsidP="005146DE"/>
          <w:p w:rsidR="00D961F2" w:rsidRDefault="00D961F2" w:rsidP="005146DE"/>
          <w:p w:rsidR="005146DE" w:rsidRDefault="005146DE" w:rsidP="005146DE"/>
          <w:p w:rsidR="005146DE" w:rsidRDefault="005146DE" w:rsidP="005146DE"/>
          <w:p w:rsidR="005146DE" w:rsidRDefault="005146DE" w:rsidP="005146DE"/>
          <w:p w:rsidR="005146DE" w:rsidRDefault="005146DE" w:rsidP="005146DE"/>
        </w:tc>
      </w:tr>
      <w:tr w:rsidR="000E4A21" w:rsidTr="00210764">
        <w:trPr>
          <w:gridAfter w:val="1"/>
          <w:wAfter w:w="14" w:type="dxa"/>
          <w:cantSplit/>
          <w:trHeight w:val="279"/>
        </w:trPr>
        <w:tc>
          <w:tcPr>
            <w:tcW w:w="1276" w:type="dxa"/>
            <w:tcBorders>
              <w:top w:val="single" w:sz="12" w:space="0" w:color="auto"/>
              <w:left w:val="single" w:sz="24" w:space="0" w:color="auto"/>
              <w:bottom w:val="nil"/>
              <w:right w:val="single" w:sz="12" w:space="0" w:color="auto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E4A21" w:rsidRDefault="000E4A21" w:rsidP="00210764">
            <w:pPr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</w:p>
        </w:tc>
      </w:tr>
      <w:tr w:rsidR="000E4A21" w:rsidTr="00210764">
        <w:trPr>
          <w:gridAfter w:val="1"/>
          <w:wAfter w:w="14" w:type="dxa"/>
          <w:cantSplit/>
          <w:trHeight w:val="305"/>
        </w:trPr>
        <w:tc>
          <w:tcPr>
            <w:tcW w:w="1276" w:type="dxa"/>
            <w:tcBorders>
              <w:top w:val="nil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15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MICHALČÍK Ondřej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4A</w:t>
            </w:r>
          </w:p>
        </w:tc>
        <w:tc>
          <w:tcPr>
            <w:tcW w:w="141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2021/22</w:t>
            </w:r>
          </w:p>
        </w:tc>
      </w:tr>
      <w:tr w:rsidR="000E4A21" w:rsidRPr="00256608" w:rsidTr="00210764">
        <w:trPr>
          <w:gridAfter w:val="1"/>
          <w:wAfter w:w="14" w:type="dxa"/>
          <w:cantSplit/>
          <w:trHeight w:val="179"/>
        </w:trPr>
        <w:tc>
          <w:tcPr>
            <w:tcW w:w="2127" w:type="dxa"/>
            <w:gridSpan w:val="3"/>
            <w:tcBorders>
              <w:top w:val="single" w:sz="12" w:space="0" w:color="auto"/>
              <w:left w:val="single" w:sz="24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vypracování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E4A21" w:rsidRDefault="000E4A21" w:rsidP="00210764"/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E4A21" w:rsidRDefault="000E4A21" w:rsidP="00210764"/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E4A21" w:rsidRDefault="000E4A21" w:rsidP="00210764"/>
        </w:tc>
        <w:tc>
          <w:tcPr>
            <w:tcW w:w="4819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:rsidR="000E4A21" w:rsidRPr="00256608" w:rsidRDefault="000E4A21" w:rsidP="00210764">
            <w:pPr>
              <w:rPr>
                <w:sz w:val="24"/>
                <w:szCs w:val="24"/>
              </w:rPr>
            </w:pPr>
            <w:r w:rsidRPr="00256608">
              <w:rPr>
                <w:sz w:val="24"/>
                <w:szCs w:val="24"/>
              </w:rPr>
              <w:t>Klasifikace</w:t>
            </w:r>
          </w:p>
        </w:tc>
      </w:tr>
      <w:tr w:rsidR="000E4A21" w:rsidTr="00210764">
        <w:trPr>
          <w:cantSplit/>
          <w:trHeight w:val="905"/>
        </w:trPr>
        <w:tc>
          <w:tcPr>
            <w:tcW w:w="2410" w:type="dxa"/>
            <w:gridSpan w:val="4"/>
            <w:tcBorders>
              <w:top w:val="nil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17. 2. 2022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18. 2. 2022</w:t>
            </w:r>
          </w:p>
        </w:tc>
        <w:tc>
          <w:tcPr>
            <w:tcW w:w="14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7724F0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5</w:t>
            </w:r>
          </w:p>
        </w:tc>
        <w:tc>
          <w:tcPr>
            <w:tcW w:w="4833" w:type="dxa"/>
            <w:gridSpan w:val="6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0E4A21" w:rsidRPr="00415AC3" w:rsidRDefault="000E4A21" w:rsidP="00210764">
            <w:pPr>
              <w:jc w:val="center"/>
              <w:rPr>
                <w:sz w:val="40"/>
                <w:szCs w:val="40"/>
              </w:rPr>
            </w:pPr>
          </w:p>
        </w:tc>
      </w:tr>
      <w:tr w:rsidR="000E4A21" w:rsidTr="00210764">
        <w:trPr>
          <w:gridAfter w:val="1"/>
          <w:wAfter w:w="14" w:type="dxa"/>
          <w:cantSplit/>
          <w:trHeight w:val="371"/>
        </w:trPr>
        <w:tc>
          <w:tcPr>
            <w:tcW w:w="4820" w:type="dxa"/>
            <w:gridSpan w:val="8"/>
            <w:tcBorders>
              <w:top w:val="single" w:sz="12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0E4A21" w:rsidRDefault="00F06AB6" w:rsidP="00F06AB6">
            <w:pPr>
              <w:jc w:val="center"/>
            </w:pPr>
            <w:r>
              <w:t>Protokol</w:t>
            </w:r>
            <w:r w:rsidR="000E4A21">
              <w:t xml:space="preserve"> obsahuje:</w:t>
            </w:r>
          </w:p>
        </w:tc>
        <w:tc>
          <w:tcPr>
            <w:tcW w:w="26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E4A21" w:rsidRDefault="000E4A21" w:rsidP="00210764">
            <w:r>
              <w:t>Blokové schéma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E4A21" w:rsidRDefault="00A33D5D" w:rsidP="00210764">
            <w:r>
              <w:t>Program</w:t>
            </w:r>
          </w:p>
        </w:tc>
      </w:tr>
      <w:tr w:rsidR="000E4A21" w:rsidTr="00210764">
        <w:trPr>
          <w:gridAfter w:val="1"/>
          <w:wAfter w:w="14" w:type="dxa"/>
          <w:cantSplit/>
          <w:trHeight w:val="372"/>
        </w:trPr>
        <w:tc>
          <w:tcPr>
            <w:tcW w:w="4820" w:type="dxa"/>
            <w:gridSpan w:val="8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E4A21" w:rsidRDefault="000E4A21" w:rsidP="00210764">
            <w:pPr>
              <w:jc w:val="center"/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A21" w:rsidRDefault="00EE66D7" w:rsidP="00EE66D7">
            <w:r>
              <w:t>Vývojový diagram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0E4A21" w:rsidRDefault="000E4A21" w:rsidP="00210764">
            <w:r>
              <w:t>Závěr</w:t>
            </w:r>
          </w:p>
        </w:tc>
      </w:tr>
      <w:tr w:rsidR="000E4A21" w:rsidTr="00210764">
        <w:trPr>
          <w:gridAfter w:val="1"/>
          <w:wAfter w:w="14" w:type="dxa"/>
          <w:cantSplit/>
          <w:trHeight w:val="211"/>
        </w:trPr>
        <w:tc>
          <w:tcPr>
            <w:tcW w:w="4820" w:type="dxa"/>
            <w:gridSpan w:val="8"/>
            <w:tcBorders>
              <w:top w:val="nil"/>
              <w:left w:val="single" w:sz="24" w:space="0" w:color="auto"/>
              <w:bottom w:val="single" w:sz="18" w:space="0" w:color="auto"/>
              <w:right w:val="nil"/>
            </w:tcBorders>
          </w:tcPr>
          <w:p w:rsidR="000E4A21" w:rsidRDefault="000E4A21" w:rsidP="00210764">
            <w:pPr>
              <w:jc w:val="center"/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E4A21" w:rsidRDefault="00EE66D7" w:rsidP="00210764">
            <w:r>
              <w:t>Schéma zapojení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E4A21" w:rsidRDefault="000E4A21" w:rsidP="00210764"/>
        </w:tc>
      </w:tr>
    </w:tbl>
    <w:p w:rsidR="0086268A" w:rsidRDefault="0086268A">
      <w:pPr>
        <w:sectPr w:rsidR="0086268A">
          <w:pgSz w:w="11906" w:h="16838"/>
          <w:pgMar w:top="851" w:right="284" w:bottom="851" w:left="567" w:header="708" w:footer="708" w:gutter="0"/>
          <w:cols w:space="708"/>
        </w:sectPr>
      </w:pPr>
    </w:p>
    <w:p w:rsidR="005617FC" w:rsidRDefault="005617FC" w:rsidP="005617FC">
      <w:pPr>
        <w:pStyle w:val="Nadpis1"/>
        <w:rPr>
          <w:noProof/>
        </w:rPr>
      </w:pPr>
      <w:r>
        <w:lastRenderedPageBreak/>
        <w:t>Z</w:t>
      </w:r>
      <w:r>
        <w:t>apojení:</w:t>
      </w:r>
    </w:p>
    <w:p w:rsidR="005617FC" w:rsidRDefault="005617FC" w:rsidP="00A33D5D">
      <w:pPr>
        <w:pStyle w:val="Nadpis1"/>
      </w:pPr>
      <w:r w:rsidRPr="005617FC">
        <w:rPr>
          <w:noProof/>
          <w:u w:val="none"/>
        </w:rPr>
        <w:drawing>
          <wp:inline distT="0" distB="0" distL="0" distR="0" wp14:anchorId="4E3FEB63" wp14:editId="05361853">
            <wp:extent cx="6479540" cy="3866515"/>
            <wp:effectExtent l="0" t="0" r="0" b="635"/>
            <wp:docPr id="27" name="Obrázek 27" descr="C:\Users\Ondra\Desktop\ŠKOLA\PRA\projekt z mit\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dra\Desktop\ŠKOLA\PRA\projekt z mit\Bez názv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662" cy="38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FC" w:rsidRDefault="005617FC" w:rsidP="005617FC">
      <w:r>
        <w:t xml:space="preserve">Ke </w:t>
      </w:r>
      <w:proofErr w:type="spellStart"/>
      <w:r>
        <w:t>kitu</w:t>
      </w:r>
      <w:proofErr w:type="spellEnd"/>
      <w:r>
        <w:t xml:space="preserve"> STM8 je připojen segmentový displej s driverem MAX7219, rotační enkodér, a bzučák</w:t>
      </w:r>
    </w:p>
    <w:p w:rsidR="005617FC" w:rsidRDefault="005617FC">
      <w:pPr>
        <w:rPr>
          <w:b/>
          <w:sz w:val="32"/>
          <w:u w:val="single"/>
        </w:rPr>
      </w:pPr>
      <w:r>
        <w:br w:type="page"/>
      </w:r>
    </w:p>
    <w:p w:rsidR="007465E3" w:rsidRDefault="002E333A" w:rsidP="00770BAD">
      <w:pPr>
        <w:pStyle w:val="Nadpis1"/>
      </w:pPr>
      <w:r>
        <w:lastRenderedPageBreak/>
        <w:t>Vývojový diagram</w:t>
      </w:r>
      <w:r w:rsidR="0086268A" w:rsidRPr="00224CDC">
        <w:t>:</w:t>
      </w:r>
    </w:p>
    <w:p w:rsidR="00770BAD" w:rsidRPr="00770BAD" w:rsidRDefault="00770BAD" w:rsidP="00F7512F">
      <w:pPr>
        <w:jc w:val="center"/>
      </w:pPr>
      <w:r w:rsidRPr="00770BAD">
        <w:drawing>
          <wp:inline distT="0" distB="0" distL="0" distR="0" wp14:anchorId="79C523CB" wp14:editId="2C1A3CD3">
            <wp:extent cx="2608028" cy="3596052"/>
            <wp:effectExtent l="0" t="0" r="1905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70" cy="36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C90" w:rsidRDefault="004D0C90" w:rsidP="007465E3">
      <w:pPr>
        <w:pStyle w:val="Nadpis1"/>
        <w:rPr>
          <w:noProof/>
        </w:rPr>
      </w:pPr>
      <w:r>
        <w:t>ZÁVĚR:</w:t>
      </w:r>
      <w:r w:rsidRPr="00354515">
        <w:rPr>
          <w:noProof/>
        </w:rPr>
        <w:t xml:space="preserve"> </w:t>
      </w:r>
    </w:p>
    <w:p w:rsidR="00EB4312" w:rsidRDefault="00A02438" w:rsidP="00D961F2">
      <w:pPr>
        <w:tabs>
          <w:tab w:val="left" w:pos="3045"/>
        </w:tabs>
      </w:pPr>
      <w:r>
        <w:t xml:space="preserve">Projekt nalezne své využití v každé kuchyní. </w:t>
      </w:r>
      <w:r w:rsidR="009B7DC7">
        <w:t xml:space="preserve">Pro praktičtější využití by bylo dobré pro něj vyrobit nějaké pouzdro (krabičku). </w:t>
      </w:r>
      <w:r>
        <w:t>Vypracování celého projektu zabralo 10 až 20 hodin v průběhu několika týdnů.</w:t>
      </w:r>
    </w:p>
    <w:p w:rsidR="007072DD" w:rsidRDefault="007072DD" w:rsidP="007072DD">
      <w:pPr>
        <w:pStyle w:val="Nadpis1"/>
      </w:pPr>
      <w:r>
        <w:t>Kód:</w:t>
      </w:r>
    </w:p>
    <w:p w:rsidR="009C1903" w:rsidRDefault="009C1903" w:rsidP="009C1903">
      <w:r>
        <w:t>#</w:t>
      </w:r>
      <w:proofErr w:type="spellStart"/>
      <w:r>
        <w:t>include</w:t>
      </w:r>
      <w:proofErr w:type="spellEnd"/>
      <w:r>
        <w:t xml:space="preserve"> "stm8s.h"</w:t>
      </w:r>
    </w:p>
    <w:p w:rsidR="009C1903" w:rsidRDefault="009C1903" w:rsidP="009C1903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milis.h</w:t>
      </w:r>
      <w:proofErr w:type="spellEnd"/>
      <w:r>
        <w:t>"</w:t>
      </w:r>
    </w:p>
    <w:p w:rsidR="009C1903" w:rsidRDefault="009C1903" w:rsidP="009C1903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swspi.h</w:t>
      </w:r>
      <w:proofErr w:type="spellEnd"/>
      <w:r>
        <w:t>"</w:t>
      </w:r>
    </w:p>
    <w:p w:rsidR="009C1903" w:rsidRDefault="009C1903" w:rsidP="009C1903"/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DECODEMODE </w:t>
      </w:r>
      <w:r>
        <w:tab/>
      </w:r>
      <w:r>
        <w:tab/>
        <w:t>(0x9&lt;&lt;8)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INTENSITY </w:t>
      </w:r>
      <w:r>
        <w:tab/>
      </w:r>
      <w:r>
        <w:tab/>
        <w:t>(0xa&lt;&lt;8)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SCANLIMIT </w:t>
      </w:r>
      <w:r>
        <w:tab/>
      </w:r>
      <w:r>
        <w:tab/>
        <w:t>(0xb&lt;&lt;8)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SHUTDOWN </w:t>
      </w:r>
      <w:r>
        <w:tab/>
      </w:r>
      <w:r>
        <w:tab/>
      </w:r>
      <w:r>
        <w:tab/>
        <w:t>(0xc&lt;&lt;8)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DTEST </w:t>
      </w:r>
      <w:r>
        <w:tab/>
      </w:r>
      <w:r>
        <w:tab/>
      </w:r>
      <w:r>
        <w:tab/>
      </w:r>
      <w:r>
        <w:tab/>
        <w:t>(0xf&lt;&lt;8)</w:t>
      </w:r>
    </w:p>
    <w:p w:rsidR="009C1903" w:rsidRDefault="009C1903" w:rsidP="009C1903"/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d1  </w:t>
      </w:r>
      <w:r>
        <w:tab/>
      </w:r>
      <w:r>
        <w:tab/>
      </w:r>
      <w:r>
        <w:tab/>
      </w:r>
      <w:r>
        <w:tab/>
        <w:t>(0x1&lt;&lt;8)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d2  </w:t>
      </w:r>
      <w:r>
        <w:tab/>
      </w:r>
      <w:r>
        <w:tab/>
      </w:r>
      <w:r>
        <w:tab/>
      </w:r>
      <w:r>
        <w:tab/>
        <w:t>(0x2&lt;&lt;8)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d3  </w:t>
      </w:r>
      <w:r>
        <w:tab/>
      </w:r>
      <w:r>
        <w:tab/>
      </w:r>
      <w:r>
        <w:tab/>
      </w:r>
      <w:r>
        <w:tab/>
        <w:t>(0x3&lt;&lt;8)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d4 </w:t>
      </w:r>
      <w:r>
        <w:tab/>
      </w:r>
      <w:r>
        <w:tab/>
      </w:r>
      <w:r>
        <w:tab/>
        <w:t xml:space="preserve">  </w:t>
      </w:r>
      <w:r>
        <w:tab/>
        <w:t>(0x4&lt;&lt;8)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d5 </w:t>
      </w:r>
      <w:r>
        <w:tab/>
      </w:r>
      <w:r>
        <w:tab/>
      </w:r>
      <w:r>
        <w:tab/>
        <w:t xml:space="preserve">  </w:t>
      </w:r>
      <w:r>
        <w:tab/>
        <w:t>(0x58&lt;&lt;4)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d5b </w:t>
      </w:r>
      <w:r>
        <w:tab/>
      </w:r>
      <w:r>
        <w:tab/>
      </w:r>
      <w:r>
        <w:tab/>
        <w:t xml:space="preserve">  </w:t>
      </w:r>
      <w:r>
        <w:tab/>
        <w:t>(0x5&lt;&lt;8)</w:t>
      </w:r>
    </w:p>
    <w:p w:rsidR="009C1903" w:rsidRDefault="009C1903" w:rsidP="009C1903">
      <w:r>
        <w:lastRenderedPageBreak/>
        <w:t>#</w:t>
      </w:r>
      <w:proofErr w:type="spellStart"/>
      <w:r>
        <w:t>define</w:t>
      </w:r>
      <w:proofErr w:type="spellEnd"/>
      <w:r>
        <w:t xml:space="preserve"> d6 </w:t>
      </w:r>
      <w:r>
        <w:tab/>
      </w:r>
      <w:r>
        <w:tab/>
      </w:r>
      <w:r>
        <w:tab/>
        <w:t xml:space="preserve">  </w:t>
      </w:r>
      <w:r>
        <w:tab/>
        <w:t>(0x6&lt;&lt;8)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d7 </w:t>
      </w:r>
      <w:r>
        <w:tab/>
      </w:r>
      <w:r>
        <w:tab/>
      </w:r>
      <w:r>
        <w:tab/>
        <w:t xml:space="preserve">  </w:t>
      </w:r>
      <w:r>
        <w:tab/>
        <w:t>(0x7&lt;&lt;8)</w:t>
      </w:r>
    </w:p>
    <w:p w:rsidR="009C1903" w:rsidRDefault="009C1903" w:rsidP="009C1903">
      <w:r>
        <w:t>#</w:t>
      </w:r>
      <w:proofErr w:type="spellStart"/>
      <w:r>
        <w:t>define</w:t>
      </w:r>
      <w:proofErr w:type="spellEnd"/>
      <w:r>
        <w:t xml:space="preserve"> d8 </w:t>
      </w:r>
      <w:r>
        <w:tab/>
      </w:r>
      <w:r>
        <w:tab/>
      </w:r>
      <w:r>
        <w:tab/>
        <w:t xml:space="preserve">  </w:t>
      </w:r>
      <w:r>
        <w:tab/>
        <w:t>(0x8&lt;&lt;8)</w:t>
      </w:r>
    </w:p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max7219_init(</w:t>
      </w:r>
      <w:proofErr w:type="spellStart"/>
      <w:r>
        <w:t>void</w:t>
      </w:r>
      <w:proofErr w:type="spellEnd"/>
      <w:r>
        <w:t>);</w:t>
      </w:r>
    </w:p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init_enc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init_timer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9C1903" w:rsidRDefault="009C1903" w:rsidP="009C1903"/>
    <w:p w:rsidR="009C1903" w:rsidRDefault="009C1903" w:rsidP="009C1903">
      <w:r>
        <w:t>//funkce</w:t>
      </w:r>
    </w:p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klok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9C1903" w:rsidRDefault="009C1903" w:rsidP="009C1903">
      <w:proofErr w:type="spellStart"/>
      <w:r>
        <w:t>void</w:t>
      </w:r>
      <w:proofErr w:type="spellEnd"/>
      <w:r>
        <w:t xml:space="preserve"> pauza (</w:t>
      </w:r>
      <w:proofErr w:type="spellStart"/>
      <w:r>
        <w:t>void</w:t>
      </w:r>
      <w:proofErr w:type="spellEnd"/>
      <w:r>
        <w:t>);</w:t>
      </w:r>
    </w:p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gramStart"/>
      <w:r>
        <w:t>had(</w:t>
      </w:r>
      <w:proofErr w:type="spellStart"/>
      <w:r>
        <w:t>void</w:t>
      </w:r>
      <w:proofErr w:type="spellEnd"/>
      <w:proofErr w:type="gramEnd"/>
      <w:r>
        <w:t>);</w:t>
      </w:r>
    </w:p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displej_sender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process_enc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end_anim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9C1903" w:rsidRDefault="009C1903" w:rsidP="009C1903"/>
    <w:p w:rsidR="009C1903" w:rsidRDefault="009C1903" w:rsidP="009C1903">
      <w:proofErr w:type="spellStart"/>
      <w:r>
        <w:t>volatile</w:t>
      </w:r>
      <w:proofErr w:type="spellEnd"/>
      <w:r>
        <w:t xml:space="preserve"> int16_t hodnota=0;</w:t>
      </w:r>
      <w:r>
        <w:tab/>
      </w:r>
      <w:r>
        <w:tab/>
        <w:t>//proměnné enkodéru</w:t>
      </w:r>
    </w:p>
    <w:p w:rsidR="009C1903" w:rsidRDefault="009C1903" w:rsidP="009C1903"/>
    <w:p w:rsidR="009C1903" w:rsidRDefault="009C1903" w:rsidP="009C1903">
      <w:r>
        <w:t>uint32_t sekunda=0;</w:t>
      </w:r>
      <w:r>
        <w:tab/>
      </w:r>
      <w:r>
        <w:tab/>
      </w:r>
      <w:r>
        <w:tab/>
        <w:t>//proměnné pro čas</w:t>
      </w:r>
    </w:p>
    <w:p w:rsidR="009C1903" w:rsidRDefault="009C1903" w:rsidP="009C1903"/>
    <w:p w:rsidR="009C1903" w:rsidRDefault="009C1903" w:rsidP="009C1903">
      <w:r>
        <w:t xml:space="preserve">uint32_t </w:t>
      </w:r>
      <w:proofErr w:type="spellStart"/>
      <w:r>
        <w:t>l_snake</w:t>
      </w:r>
      <w:proofErr w:type="spellEnd"/>
      <w:r>
        <w:t>=0;</w:t>
      </w:r>
      <w:r>
        <w:tab/>
      </w:r>
      <w:r>
        <w:tab/>
      </w:r>
      <w:r>
        <w:tab/>
        <w:t>//proměnné pro funkci hada na stranách displeje</w:t>
      </w:r>
    </w:p>
    <w:p w:rsidR="009C1903" w:rsidRDefault="009C1903" w:rsidP="009C1903">
      <w:r>
        <w:t xml:space="preserve">uint8_t </w:t>
      </w:r>
      <w:proofErr w:type="spellStart"/>
      <w:r>
        <w:t>sneaky</w:t>
      </w:r>
      <w:proofErr w:type="spellEnd"/>
      <w:r>
        <w:t>=64;</w:t>
      </w:r>
    </w:p>
    <w:p w:rsidR="009C1903" w:rsidRDefault="009C1903" w:rsidP="009C1903"/>
    <w:p w:rsidR="009C1903" w:rsidRDefault="009C1903" w:rsidP="009C1903">
      <w:r>
        <w:t xml:space="preserve">uint16_t </w:t>
      </w:r>
      <w:proofErr w:type="spellStart"/>
      <w:r>
        <w:t>l_reset</w:t>
      </w:r>
      <w:proofErr w:type="spellEnd"/>
      <w:r>
        <w:t xml:space="preserve">=0;     </w:t>
      </w:r>
      <w:r>
        <w:tab/>
        <w:t>//proměnné resetu</w:t>
      </w:r>
    </w:p>
    <w:p w:rsidR="009C1903" w:rsidRDefault="009C1903" w:rsidP="009C1903"/>
    <w:p w:rsidR="009C1903" w:rsidRDefault="009C1903" w:rsidP="009C1903">
      <w:r>
        <w:t xml:space="preserve">uint8_t </w:t>
      </w:r>
      <w:proofErr w:type="spellStart"/>
      <w:r>
        <w:t>l_pauza</w:t>
      </w:r>
      <w:proofErr w:type="spellEnd"/>
      <w:r>
        <w:t>=2;</w:t>
      </w:r>
      <w:r>
        <w:tab/>
      </w:r>
      <w:r>
        <w:tab/>
      </w:r>
      <w:r>
        <w:tab/>
        <w:t>//proměnné k pauzování displeje</w:t>
      </w:r>
    </w:p>
    <w:p w:rsidR="009C1903" w:rsidRDefault="009C1903" w:rsidP="009C1903"/>
    <w:p w:rsidR="009C1903" w:rsidRDefault="009C1903" w:rsidP="009C1903">
      <w:r>
        <w:t>uint8_t end=0;</w:t>
      </w:r>
      <w:r>
        <w:tab/>
      </w:r>
      <w:r>
        <w:tab/>
      </w:r>
      <w:r>
        <w:tab/>
        <w:t>//proměnné pro signalizaci oběhnutí času</w:t>
      </w:r>
    </w:p>
    <w:p w:rsidR="009C1903" w:rsidRDefault="009C1903" w:rsidP="009C1903">
      <w:r>
        <w:t xml:space="preserve">uint32_t </w:t>
      </w:r>
      <w:proofErr w:type="spellStart"/>
      <w:r>
        <w:t>l_end</w:t>
      </w:r>
      <w:proofErr w:type="spellEnd"/>
      <w:r>
        <w:t>=0;</w:t>
      </w:r>
    </w:p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End"/>
      <w:r>
        <w:t>){</w:t>
      </w:r>
    </w:p>
    <w:p w:rsidR="009C1903" w:rsidRDefault="009C1903" w:rsidP="009C1903">
      <w:proofErr w:type="spellStart"/>
      <w:r>
        <w:t>CLK_HSIPrescalerConfig</w:t>
      </w:r>
      <w:proofErr w:type="spellEnd"/>
      <w:r>
        <w:t>(CLK_PRESCALER_HSIDIV1);</w:t>
      </w:r>
    </w:p>
    <w:p w:rsidR="009C1903" w:rsidRDefault="009C1903" w:rsidP="009C1903">
      <w:proofErr w:type="spellStart"/>
      <w:r>
        <w:t>init_milis</w:t>
      </w:r>
      <w:proofErr w:type="spellEnd"/>
      <w:r>
        <w:t>();</w:t>
      </w:r>
    </w:p>
    <w:p w:rsidR="009C1903" w:rsidRDefault="009C1903" w:rsidP="009C1903">
      <w:proofErr w:type="spellStart"/>
      <w:r>
        <w:t>init_enc</w:t>
      </w:r>
      <w:proofErr w:type="spellEnd"/>
      <w:r>
        <w:t>();</w:t>
      </w:r>
    </w:p>
    <w:p w:rsidR="009C1903" w:rsidRDefault="009C1903" w:rsidP="009C1903">
      <w:proofErr w:type="spellStart"/>
      <w:r>
        <w:t>init_timer</w:t>
      </w:r>
      <w:proofErr w:type="spellEnd"/>
      <w:r>
        <w:t>();</w:t>
      </w:r>
    </w:p>
    <w:p w:rsidR="009C1903" w:rsidRDefault="009C1903" w:rsidP="009C1903">
      <w:proofErr w:type="spellStart"/>
      <w:r>
        <w:t>swspi_init</w:t>
      </w:r>
      <w:proofErr w:type="spellEnd"/>
      <w:r>
        <w:t>();</w:t>
      </w:r>
    </w:p>
    <w:p w:rsidR="009C1903" w:rsidRDefault="009C1903" w:rsidP="009C1903">
      <w:r>
        <w:t>max7219_init();</w:t>
      </w:r>
    </w:p>
    <w:p w:rsidR="009C1903" w:rsidRDefault="009C1903" w:rsidP="009C1903">
      <w:proofErr w:type="spellStart"/>
      <w:r>
        <w:t>enableInterrupts</w:t>
      </w:r>
      <w:proofErr w:type="spellEnd"/>
      <w:r>
        <w:t>();</w:t>
      </w:r>
    </w:p>
    <w:p w:rsidR="009C1903" w:rsidRDefault="009C1903" w:rsidP="009C1903">
      <w:proofErr w:type="spellStart"/>
      <w:r>
        <w:t>l_snake</w:t>
      </w:r>
      <w:proofErr w:type="spellEnd"/>
      <w:r>
        <w:t xml:space="preserve"> = </w:t>
      </w:r>
      <w:proofErr w:type="spellStart"/>
      <w:r>
        <w:t>milis</w:t>
      </w:r>
      <w:proofErr w:type="spellEnd"/>
      <w:r>
        <w:t>();</w:t>
      </w:r>
    </w:p>
    <w:p w:rsidR="009C1903" w:rsidRDefault="009C1903" w:rsidP="009C1903"/>
    <w:p w:rsidR="009C1903" w:rsidRDefault="009C1903" w:rsidP="009C1903">
      <w:r>
        <w:tab/>
      </w:r>
      <w:proofErr w:type="spellStart"/>
      <w:r>
        <w:t>while</w:t>
      </w:r>
      <w:proofErr w:type="spellEnd"/>
      <w:r>
        <w:t>(1){</w:t>
      </w:r>
    </w:p>
    <w:p w:rsidR="009C1903" w:rsidRDefault="009C1903" w:rsidP="009C1903">
      <w:r>
        <w:tab/>
      </w:r>
      <w:r>
        <w:tab/>
      </w:r>
      <w:proofErr w:type="spellStart"/>
      <w:r>
        <w:t>klok</w:t>
      </w:r>
      <w:proofErr w:type="spellEnd"/>
      <w:r>
        <w:t>();</w:t>
      </w:r>
    </w:p>
    <w:p w:rsidR="009C1903" w:rsidRDefault="009C1903" w:rsidP="009C1903">
      <w:r>
        <w:tab/>
      </w:r>
      <w:r>
        <w:tab/>
      </w:r>
      <w:proofErr w:type="gramStart"/>
      <w:r>
        <w:t>had();</w:t>
      </w:r>
      <w:proofErr w:type="gramEnd"/>
    </w:p>
    <w:p w:rsidR="009C1903" w:rsidRDefault="009C1903" w:rsidP="009C1903">
      <w:r>
        <w:tab/>
      </w:r>
      <w:r>
        <w:tab/>
      </w:r>
      <w:proofErr w:type="gramStart"/>
      <w:r>
        <w:t>pauza();</w:t>
      </w:r>
      <w:proofErr w:type="gramEnd"/>
    </w:p>
    <w:p w:rsidR="009C1903" w:rsidRDefault="009C1903" w:rsidP="009C1903">
      <w:r>
        <w:tab/>
      </w:r>
      <w:r>
        <w:tab/>
      </w:r>
      <w:proofErr w:type="spellStart"/>
      <w:r>
        <w:t>displej_sender</w:t>
      </w:r>
      <w:proofErr w:type="spellEnd"/>
      <w:r>
        <w:t>();</w:t>
      </w:r>
    </w:p>
    <w:p w:rsidR="009C1903" w:rsidRDefault="009C1903" w:rsidP="009C1903">
      <w:r>
        <w:tab/>
        <w:t>}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klok</w:t>
      </w:r>
      <w:proofErr w:type="spellEnd"/>
      <w:r>
        <w:t xml:space="preserve"> (</w:t>
      </w:r>
      <w:proofErr w:type="spellStart"/>
      <w:r>
        <w:t>void</w:t>
      </w:r>
      <w:proofErr w:type="spellEnd"/>
      <w:r>
        <w:t>){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(sekunda == 0){</w:t>
      </w:r>
      <w:proofErr w:type="spellStart"/>
      <w:r>
        <w:t>l_pauza</w:t>
      </w:r>
      <w:proofErr w:type="spellEnd"/>
      <w:r>
        <w:t xml:space="preserve"> = 2;}</w:t>
      </w:r>
      <w:r>
        <w:tab/>
      </w:r>
      <w:r>
        <w:tab/>
        <w:t>//aby šel po uběhnutí času opět přičítat enkodérem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gramStart"/>
      <w:r>
        <w:t>had(</w:t>
      </w:r>
      <w:proofErr w:type="spellStart"/>
      <w:r>
        <w:t>void</w:t>
      </w:r>
      <w:proofErr w:type="spellEnd"/>
      <w:proofErr w:type="gramEnd"/>
      <w:r>
        <w:t>){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milis</w:t>
      </w:r>
      <w:proofErr w:type="spellEnd"/>
      <w:r>
        <w:t xml:space="preserve">() - </w:t>
      </w:r>
      <w:proofErr w:type="spellStart"/>
      <w:r>
        <w:t>l_snake</w:t>
      </w:r>
      <w:proofErr w:type="spellEnd"/>
      <w:r>
        <w:t xml:space="preserve"> &gt;= 166){</w:t>
      </w:r>
    </w:p>
    <w:p w:rsidR="009C1903" w:rsidRDefault="009C1903" w:rsidP="009C1903">
      <w:r>
        <w:tab/>
      </w:r>
      <w:r>
        <w:tab/>
      </w:r>
      <w:proofErr w:type="spellStart"/>
      <w:r>
        <w:t>l_snake</w:t>
      </w:r>
      <w:proofErr w:type="spellEnd"/>
      <w:r>
        <w:t xml:space="preserve"> = </w:t>
      </w:r>
      <w:proofErr w:type="spellStart"/>
      <w:r>
        <w:t>milis</w:t>
      </w:r>
      <w:proofErr w:type="spellEnd"/>
      <w:r>
        <w:t>();</w:t>
      </w:r>
    </w:p>
    <w:p w:rsidR="009C1903" w:rsidRDefault="009C1903" w:rsidP="009C1903">
      <w:r>
        <w:tab/>
      </w:r>
      <w:r>
        <w:tab/>
      </w:r>
      <w:proofErr w:type="spellStart"/>
      <w:r>
        <w:t>sneaky</w:t>
      </w:r>
      <w:proofErr w:type="spellEnd"/>
      <w:r>
        <w:t xml:space="preserve"> = </w:t>
      </w:r>
      <w:proofErr w:type="spellStart"/>
      <w:r>
        <w:t>sneaky</w:t>
      </w:r>
      <w:proofErr w:type="spellEnd"/>
      <w:r>
        <w:t>&gt;&gt;1;</w:t>
      </w:r>
    </w:p>
    <w:p w:rsidR="009C1903" w:rsidRDefault="009C1903" w:rsidP="009C1903">
      <w:r>
        <w:tab/>
        <w:t>}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sneaky</w:t>
      </w:r>
      <w:proofErr w:type="spellEnd"/>
      <w:r>
        <w:t xml:space="preserve"> == 1){</w:t>
      </w:r>
    </w:p>
    <w:p w:rsidR="009C1903" w:rsidRDefault="009C1903" w:rsidP="009C1903">
      <w:r>
        <w:tab/>
      </w:r>
      <w:r>
        <w:tab/>
      </w:r>
      <w:proofErr w:type="spellStart"/>
      <w:r>
        <w:t>sneaky</w:t>
      </w:r>
      <w:proofErr w:type="spellEnd"/>
      <w:r>
        <w:t xml:space="preserve"> = 64;</w:t>
      </w:r>
    </w:p>
    <w:p w:rsidR="009C1903" w:rsidRDefault="009C1903" w:rsidP="009C1903">
      <w:r>
        <w:tab/>
        <w:t>}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pauza (</w:t>
      </w:r>
      <w:proofErr w:type="spellStart"/>
      <w:r>
        <w:t>void</w:t>
      </w:r>
      <w:proofErr w:type="spellEnd"/>
      <w:r>
        <w:t>){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GPIO_ReadInputPin</w:t>
      </w:r>
      <w:proofErr w:type="spellEnd"/>
      <w:r>
        <w:t xml:space="preserve">(GPIOF,GPIO_PIN_5) == RESET &amp;&amp; </w:t>
      </w:r>
      <w:proofErr w:type="spellStart"/>
      <w:r>
        <w:t>l_pauza</w:t>
      </w:r>
      <w:proofErr w:type="spellEnd"/>
      <w:r>
        <w:t xml:space="preserve"> == 0){</w:t>
      </w:r>
    </w:p>
    <w:p w:rsidR="009C1903" w:rsidRDefault="009C1903" w:rsidP="009C1903">
      <w:r>
        <w:tab/>
      </w:r>
      <w:r>
        <w:tab/>
      </w:r>
      <w:proofErr w:type="spellStart"/>
      <w:r>
        <w:t>l_pauza</w:t>
      </w:r>
      <w:proofErr w:type="spellEnd"/>
      <w:r>
        <w:t xml:space="preserve"> = 1;</w:t>
      </w:r>
    </w:p>
    <w:p w:rsidR="009C1903" w:rsidRDefault="009C1903" w:rsidP="009C1903">
      <w:r>
        <w:tab/>
      </w:r>
      <w:r>
        <w:tab/>
      </w:r>
      <w:proofErr w:type="spellStart"/>
      <w:r>
        <w:t>l_reset</w:t>
      </w:r>
      <w:proofErr w:type="spellEnd"/>
      <w:r>
        <w:t xml:space="preserve"> = </w:t>
      </w:r>
      <w:proofErr w:type="spellStart"/>
      <w:r>
        <w:t>milis</w:t>
      </w:r>
      <w:proofErr w:type="spellEnd"/>
      <w:r>
        <w:t>();</w:t>
      </w:r>
    </w:p>
    <w:p w:rsidR="009C1903" w:rsidRDefault="009C1903" w:rsidP="009C1903">
      <w:r>
        <w:tab/>
        <w:t>}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GPIO_ReadInputPin</w:t>
      </w:r>
      <w:proofErr w:type="spellEnd"/>
      <w:r>
        <w:t>(GPIOF,</w:t>
      </w:r>
      <w:proofErr w:type="gramStart"/>
      <w:r>
        <w:t>GPIO_PIN_5) != RESET</w:t>
      </w:r>
      <w:proofErr w:type="gramEnd"/>
      <w:r>
        <w:t xml:space="preserve"> &amp;&amp; </w:t>
      </w:r>
      <w:proofErr w:type="spellStart"/>
      <w:r>
        <w:t>l_pauza</w:t>
      </w:r>
      <w:proofErr w:type="spellEnd"/>
      <w:r>
        <w:t xml:space="preserve"> == 1){</w:t>
      </w:r>
    </w:p>
    <w:p w:rsidR="009C1903" w:rsidRDefault="009C1903" w:rsidP="009C1903">
      <w:r>
        <w:tab/>
      </w:r>
      <w:r>
        <w:tab/>
      </w:r>
      <w:proofErr w:type="spellStart"/>
      <w:r>
        <w:t>l_pauza</w:t>
      </w:r>
      <w:proofErr w:type="spellEnd"/>
      <w:r>
        <w:t xml:space="preserve"> = 2;</w:t>
      </w:r>
    </w:p>
    <w:p w:rsidR="009C1903" w:rsidRDefault="009C1903" w:rsidP="009C1903">
      <w:r>
        <w:tab/>
        <w:t>}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GPIO_ReadInputPin</w:t>
      </w:r>
      <w:proofErr w:type="spellEnd"/>
      <w:r>
        <w:t xml:space="preserve">(GPIOF,GPIO_PIN_5) == RESET &amp;&amp; </w:t>
      </w:r>
      <w:proofErr w:type="spellStart"/>
      <w:r>
        <w:t>l_pauza</w:t>
      </w:r>
      <w:proofErr w:type="spellEnd"/>
      <w:r>
        <w:t xml:space="preserve"> == 2){</w:t>
      </w:r>
    </w:p>
    <w:p w:rsidR="009C1903" w:rsidRDefault="009C1903" w:rsidP="009C1903">
      <w:r>
        <w:tab/>
      </w:r>
      <w:r>
        <w:tab/>
      </w:r>
      <w:proofErr w:type="spellStart"/>
      <w:r>
        <w:t>l_pauza</w:t>
      </w:r>
      <w:proofErr w:type="spellEnd"/>
      <w:r>
        <w:t xml:space="preserve"> = 3;</w:t>
      </w:r>
    </w:p>
    <w:p w:rsidR="009C1903" w:rsidRDefault="009C1903" w:rsidP="009C1903">
      <w:r>
        <w:tab/>
      </w:r>
      <w:r>
        <w:tab/>
      </w:r>
      <w:proofErr w:type="spellStart"/>
      <w:r>
        <w:t>l_reset</w:t>
      </w:r>
      <w:proofErr w:type="spellEnd"/>
      <w:r>
        <w:t xml:space="preserve"> = </w:t>
      </w:r>
      <w:proofErr w:type="spellStart"/>
      <w:r>
        <w:t>milis</w:t>
      </w:r>
      <w:proofErr w:type="spellEnd"/>
      <w:r>
        <w:t>();</w:t>
      </w:r>
    </w:p>
    <w:p w:rsidR="009C1903" w:rsidRDefault="009C1903" w:rsidP="009C1903">
      <w:r>
        <w:tab/>
        <w:t>}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GPIO_ReadInputPin</w:t>
      </w:r>
      <w:proofErr w:type="spellEnd"/>
      <w:r>
        <w:t>(GPIOF,</w:t>
      </w:r>
      <w:proofErr w:type="gramStart"/>
      <w:r>
        <w:t>GPIO_PIN_5) != RESET</w:t>
      </w:r>
      <w:proofErr w:type="gramEnd"/>
      <w:r>
        <w:t xml:space="preserve"> &amp;&amp; </w:t>
      </w:r>
      <w:proofErr w:type="spellStart"/>
      <w:r>
        <w:t>l_pauza</w:t>
      </w:r>
      <w:proofErr w:type="spellEnd"/>
      <w:r>
        <w:t xml:space="preserve"> == 3){</w:t>
      </w:r>
    </w:p>
    <w:p w:rsidR="009C1903" w:rsidRDefault="009C1903" w:rsidP="009C1903">
      <w:r>
        <w:tab/>
      </w:r>
      <w:r>
        <w:tab/>
      </w:r>
      <w:proofErr w:type="spellStart"/>
      <w:r>
        <w:t>l_pauza</w:t>
      </w:r>
      <w:proofErr w:type="spellEnd"/>
      <w:r>
        <w:t xml:space="preserve"> = 0;</w:t>
      </w:r>
    </w:p>
    <w:p w:rsidR="009C1903" w:rsidRDefault="009C1903" w:rsidP="009C1903">
      <w:r>
        <w:tab/>
        <w:t>}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GPIO_ReadInputPin</w:t>
      </w:r>
      <w:proofErr w:type="spellEnd"/>
      <w:r>
        <w:t xml:space="preserve">(GPIOF,GPIO_PIN_5) == RESET &amp;&amp; </w:t>
      </w:r>
      <w:proofErr w:type="spellStart"/>
      <w:r>
        <w:t>l_pauza</w:t>
      </w:r>
      <w:proofErr w:type="spellEnd"/>
      <w:r>
        <w:t xml:space="preserve"> == 1 &amp;&amp; </w:t>
      </w:r>
      <w:proofErr w:type="spellStart"/>
      <w:r>
        <w:t>milis</w:t>
      </w:r>
      <w:proofErr w:type="spellEnd"/>
      <w:r>
        <w:t xml:space="preserve">() - </w:t>
      </w:r>
      <w:proofErr w:type="spellStart"/>
      <w:r>
        <w:t>l_reset</w:t>
      </w:r>
      <w:proofErr w:type="spellEnd"/>
      <w:r>
        <w:t xml:space="preserve"> &gt;= 3000){sekunda = 0;}</w:t>
      </w:r>
      <w:r>
        <w:tab/>
      </w:r>
      <w:r>
        <w:tab/>
      </w:r>
      <w:r>
        <w:tab/>
        <w:t>//reset při podržení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displej_sender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C1903" w:rsidRDefault="009C1903" w:rsidP="009C1903">
      <w:r>
        <w:tab/>
        <w:t xml:space="preserve">swspi_tx16(d1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  <w:t xml:space="preserve">swspi_tx16(d2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  <w:t>swspi_tx16(d3 | (sekunda%10));</w:t>
      </w:r>
    </w:p>
    <w:p w:rsidR="009C1903" w:rsidRDefault="009C1903" w:rsidP="009C1903">
      <w:r>
        <w:tab/>
        <w:t>swspi_tx16(d4 | (sekunda%60/10));</w:t>
      </w:r>
    </w:p>
    <w:p w:rsidR="009C1903" w:rsidRDefault="009C1903" w:rsidP="009C1903">
      <w:r>
        <w:tab/>
        <w:t>swspi_tx16(d5 | (sekunda%600/60));</w:t>
      </w:r>
    </w:p>
    <w:p w:rsidR="009C1903" w:rsidRDefault="009C1903" w:rsidP="009C1903">
      <w:r>
        <w:tab/>
        <w:t>swspi_tx16(d6 | (sekunda/600));</w:t>
      </w:r>
    </w:p>
    <w:p w:rsidR="009C1903" w:rsidRDefault="009C1903" w:rsidP="009C1903">
      <w:r>
        <w:tab/>
        <w:t xml:space="preserve">swspi_tx16(d7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  <w:t xml:space="preserve">swspi_tx16(d8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/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end_anim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  <w:r>
        <w:tab/>
      </w:r>
      <w:r>
        <w:tab/>
      </w:r>
      <w:r>
        <w:tab/>
      </w:r>
    </w:p>
    <w:p w:rsidR="009C1903" w:rsidRDefault="009C1903" w:rsidP="009C1903">
      <w:r>
        <w:lastRenderedPageBreak/>
        <w:tab/>
      </w:r>
      <w:proofErr w:type="spellStart"/>
      <w:r>
        <w:t>l_end</w:t>
      </w:r>
      <w:proofErr w:type="spellEnd"/>
      <w:r>
        <w:t xml:space="preserve"> = </w:t>
      </w:r>
      <w:proofErr w:type="spellStart"/>
      <w:r>
        <w:t>milis</w:t>
      </w:r>
      <w:proofErr w:type="spellEnd"/>
      <w:r>
        <w:t>();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milis</w:t>
      </w:r>
      <w:proofErr w:type="spellEnd"/>
      <w:r>
        <w:t xml:space="preserve">() - </w:t>
      </w:r>
      <w:proofErr w:type="spellStart"/>
      <w:r>
        <w:t>l_end</w:t>
      </w:r>
      <w:proofErr w:type="spellEnd"/>
      <w:r>
        <w:t xml:space="preserve"> &lt;=1000){</w:t>
      </w:r>
    </w:p>
    <w:p w:rsidR="009C1903" w:rsidRDefault="009C1903" w:rsidP="009C1903">
      <w:r>
        <w:tab/>
      </w:r>
      <w:r>
        <w:tab/>
        <w:t>swspi_tx16(DECODEMODE | 0);</w:t>
      </w:r>
    </w:p>
    <w:p w:rsidR="009C1903" w:rsidRDefault="009C1903" w:rsidP="009C1903">
      <w:r>
        <w:tab/>
      </w:r>
      <w:r>
        <w:tab/>
        <w:t xml:space="preserve">swspi_tx16(d1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</w:r>
      <w:r>
        <w:tab/>
        <w:t xml:space="preserve">swspi_tx16(d2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</w:r>
      <w:r>
        <w:tab/>
        <w:t xml:space="preserve">swspi_tx16(d3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</w:r>
      <w:r>
        <w:tab/>
        <w:t xml:space="preserve">swspi_tx16(d4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</w:r>
      <w:r>
        <w:tab/>
        <w:t xml:space="preserve">swspi_tx16(d5b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</w:r>
      <w:r>
        <w:tab/>
        <w:t xml:space="preserve">swspi_tx16(d6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</w:r>
      <w:r>
        <w:tab/>
        <w:t xml:space="preserve">swspi_tx16(d7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</w:r>
      <w:r>
        <w:tab/>
        <w:t xml:space="preserve">swspi_tx16(d8 | </w:t>
      </w:r>
      <w:proofErr w:type="spellStart"/>
      <w:r>
        <w:t>sneaky</w:t>
      </w:r>
      <w:proofErr w:type="spellEnd"/>
      <w:r>
        <w:t>);</w:t>
      </w:r>
    </w:p>
    <w:p w:rsidR="009C1903" w:rsidRDefault="009C1903" w:rsidP="009C1903">
      <w:r>
        <w:tab/>
        <w:t>}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milis</w:t>
      </w:r>
      <w:proofErr w:type="spellEnd"/>
      <w:r>
        <w:t xml:space="preserve">() - </w:t>
      </w:r>
      <w:proofErr w:type="spellStart"/>
      <w:r>
        <w:t>l_end</w:t>
      </w:r>
      <w:proofErr w:type="spellEnd"/>
      <w:r>
        <w:t xml:space="preserve"> &gt;=1001){</w:t>
      </w:r>
    </w:p>
    <w:p w:rsidR="009C1903" w:rsidRDefault="009C1903" w:rsidP="009C1903">
      <w:r>
        <w:tab/>
      </w:r>
      <w:r>
        <w:tab/>
      </w:r>
      <w:proofErr w:type="spellStart"/>
      <w:r>
        <w:t>displej_sender</w:t>
      </w:r>
      <w:proofErr w:type="spellEnd"/>
      <w:r>
        <w:t>();</w:t>
      </w:r>
    </w:p>
    <w:p w:rsidR="009C1903" w:rsidRDefault="009C1903" w:rsidP="009C1903">
      <w:r>
        <w:tab/>
        <w:t>}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milis</w:t>
      </w:r>
      <w:proofErr w:type="spellEnd"/>
      <w:r>
        <w:t xml:space="preserve">() - </w:t>
      </w:r>
      <w:proofErr w:type="spellStart"/>
      <w:r>
        <w:t>l_end</w:t>
      </w:r>
      <w:proofErr w:type="spellEnd"/>
      <w:r>
        <w:t xml:space="preserve"> &gt;=2000){</w:t>
      </w:r>
    </w:p>
    <w:p w:rsidR="009C1903" w:rsidRDefault="009C1903" w:rsidP="009C1903">
      <w:r>
        <w:tab/>
      </w:r>
      <w:r>
        <w:tab/>
      </w:r>
      <w:proofErr w:type="spellStart"/>
      <w:r>
        <w:t>l_end</w:t>
      </w:r>
      <w:proofErr w:type="spellEnd"/>
      <w:r>
        <w:t xml:space="preserve"> = </w:t>
      </w:r>
      <w:proofErr w:type="spellStart"/>
      <w:r>
        <w:t>milis</w:t>
      </w:r>
      <w:proofErr w:type="spellEnd"/>
      <w:r>
        <w:t>();</w:t>
      </w:r>
    </w:p>
    <w:p w:rsidR="009C1903" w:rsidRDefault="009C1903" w:rsidP="009C1903">
      <w:r>
        <w:tab/>
        <w:t>}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>
      <w:r>
        <w:t>INTERRUPT_HANDLER(TIM2_UPD_OVF_BRK_IRQHandler, 13){</w:t>
      </w:r>
    </w:p>
    <w:p w:rsidR="009C1903" w:rsidRDefault="009C1903" w:rsidP="009C1903">
      <w:r>
        <w:tab/>
        <w:t>TIM2_ClearITPendingBit(TIM2_IT_UPDATE);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l_pauza</w:t>
      </w:r>
      <w:proofErr w:type="spellEnd"/>
      <w:r>
        <w:t xml:space="preserve"> == 0 || </w:t>
      </w:r>
      <w:proofErr w:type="spellStart"/>
      <w:r>
        <w:t>l_pauza</w:t>
      </w:r>
      <w:proofErr w:type="spellEnd"/>
      <w:r>
        <w:t xml:space="preserve"> == 3) &amp;&amp; sekunda&gt;0){sekunda--;}</w:t>
      </w:r>
      <w:r>
        <w:tab/>
      </w:r>
      <w:r>
        <w:tab/>
        <w:t>//odečítání pouze při určitých stavech  stavového automatu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>
      <w:r>
        <w:t>INTERRUPT_HANDLER(TIM3_UPD_OVF_BRK_IRQHandler, 15){</w:t>
      </w:r>
      <w:r>
        <w:tab/>
        <w:t xml:space="preserve"> </w:t>
      </w:r>
    </w:p>
    <w:p w:rsidR="009C1903" w:rsidRDefault="009C1903" w:rsidP="009C1903">
      <w:r>
        <w:tab/>
        <w:t>TIM3_ClearITPendingBit(TIM3_IT_UPDATE);</w:t>
      </w:r>
    </w:p>
    <w:p w:rsidR="009C1903" w:rsidRDefault="009C1903" w:rsidP="009C1903">
      <w:r>
        <w:tab/>
      </w:r>
      <w:proofErr w:type="spellStart"/>
      <w:r>
        <w:t>process_enc</w:t>
      </w:r>
      <w:proofErr w:type="spellEnd"/>
      <w:r>
        <w:t>();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max7219_init(</w:t>
      </w:r>
      <w:proofErr w:type="spellStart"/>
      <w:r>
        <w:t>void</w:t>
      </w:r>
      <w:proofErr w:type="spellEnd"/>
      <w:r>
        <w:t>){</w:t>
      </w:r>
    </w:p>
    <w:p w:rsidR="009C1903" w:rsidRDefault="009C1903" w:rsidP="009C1903">
      <w:r>
        <w:t>swspi_tx16(DECODEMODE | 0x3c);</w:t>
      </w:r>
    </w:p>
    <w:p w:rsidR="009C1903" w:rsidRDefault="009C1903" w:rsidP="009C1903">
      <w:r>
        <w:t>swspi_tx16(INTENSITY | 0x07);</w:t>
      </w:r>
    </w:p>
    <w:p w:rsidR="009C1903" w:rsidRDefault="009C1903" w:rsidP="009C1903">
      <w:r>
        <w:t>swspi_tx16(SCANLIMIT | 7);</w:t>
      </w:r>
    </w:p>
    <w:p w:rsidR="009C1903" w:rsidRDefault="009C1903" w:rsidP="009C1903">
      <w:r>
        <w:t>swspi_tx16(DTEST | 0);</w:t>
      </w:r>
    </w:p>
    <w:p w:rsidR="009C1903" w:rsidRDefault="009C1903" w:rsidP="009C1903">
      <w:r>
        <w:t>swspi_tx16(SHUTDOWN | 1);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init_timer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C1903" w:rsidRDefault="009C1903" w:rsidP="009C1903">
      <w:r>
        <w:t>TIM3_TimeBaseInit(TIM3_PRESCALER_16,1999);</w:t>
      </w:r>
      <w:r>
        <w:tab/>
      </w:r>
      <w:r>
        <w:tab/>
      </w:r>
      <w:r>
        <w:tab/>
        <w:t>//</w:t>
      </w:r>
      <w:proofErr w:type="spellStart"/>
      <w:r>
        <w:t>timer</w:t>
      </w:r>
      <w:proofErr w:type="spellEnd"/>
      <w:r>
        <w:t xml:space="preserve"> pro </w:t>
      </w:r>
      <w:proofErr w:type="spellStart"/>
      <w:r>
        <w:t>enc</w:t>
      </w:r>
      <w:proofErr w:type="spellEnd"/>
    </w:p>
    <w:p w:rsidR="009C1903" w:rsidRDefault="009C1903" w:rsidP="009C1903">
      <w:r>
        <w:t>TIM3_ITConfig(TIM3_IT_UPDATE, ENABLE);</w:t>
      </w:r>
    </w:p>
    <w:p w:rsidR="009C1903" w:rsidRDefault="009C1903" w:rsidP="009C1903">
      <w:r>
        <w:t>TIM3_Cmd(ENABLE);</w:t>
      </w:r>
    </w:p>
    <w:p w:rsidR="009C1903" w:rsidRDefault="009C1903" w:rsidP="009C1903">
      <w:r>
        <w:t>TIM2_TimeBaseInit(TIM2_PRESCALER_1024,15625);</w:t>
      </w:r>
      <w:r>
        <w:tab/>
      </w:r>
      <w:r>
        <w:tab/>
      </w:r>
      <w:r>
        <w:tab/>
        <w:t>//</w:t>
      </w:r>
      <w:proofErr w:type="spellStart"/>
      <w:r>
        <w:t>timer</w:t>
      </w:r>
      <w:proofErr w:type="spellEnd"/>
      <w:r>
        <w:t xml:space="preserve"> pro čas</w:t>
      </w:r>
    </w:p>
    <w:p w:rsidR="009C1903" w:rsidRDefault="009C1903" w:rsidP="009C1903">
      <w:r>
        <w:t>TIM2_ITConfig(TIM2_IT_UPDATE, ENABLE);</w:t>
      </w:r>
    </w:p>
    <w:p w:rsidR="009C1903" w:rsidRDefault="009C1903" w:rsidP="009C1903">
      <w:r>
        <w:t>TIM2_Cmd(ENABLE);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init_enc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C1903" w:rsidRDefault="009C1903" w:rsidP="009C1903">
      <w:proofErr w:type="spellStart"/>
      <w:r>
        <w:t>GPIO_Init</w:t>
      </w:r>
      <w:proofErr w:type="spellEnd"/>
      <w:r>
        <w:t>(GPIOF,GPIO_PIN_7,GPIO_MODE_IN_PU_NO_IT);</w:t>
      </w:r>
    </w:p>
    <w:p w:rsidR="009C1903" w:rsidRDefault="009C1903" w:rsidP="009C1903">
      <w:proofErr w:type="spellStart"/>
      <w:r>
        <w:t>GPIO_Init</w:t>
      </w:r>
      <w:proofErr w:type="spellEnd"/>
      <w:r>
        <w:t>(GPIOF,GPIO_PIN_6,GPIO_MODE_IN_PU_NO_IT);</w:t>
      </w:r>
    </w:p>
    <w:p w:rsidR="009C1903" w:rsidRDefault="009C1903" w:rsidP="009C1903">
      <w:proofErr w:type="spellStart"/>
      <w:r>
        <w:t>GPIO_Init</w:t>
      </w:r>
      <w:proofErr w:type="spellEnd"/>
      <w:r>
        <w:t>(GPIOF,GPIO_PIN_5,GPIO_MODE_IN_PU_NO_IT);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/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process_enc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C1903" w:rsidRDefault="009C1903" w:rsidP="009C1903">
      <w:r>
        <w:t xml:space="preserve">    uint8_t minule=1;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GPIO_ReadInputPin</w:t>
      </w:r>
      <w:proofErr w:type="spellEnd"/>
      <w:r>
        <w:t>(GPIOF,GPIO_PIN_7) == RESET &amp;&amp; minule==1){</w:t>
      </w:r>
    </w:p>
    <w:p w:rsidR="009C1903" w:rsidRDefault="009C1903" w:rsidP="009C1903">
      <w:r>
        <w:tab/>
      </w:r>
      <w:r>
        <w:tab/>
        <w:t>minule = 0;</w:t>
      </w:r>
    </w:p>
    <w:p w:rsidR="009C1903" w:rsidRDefault="009C1903" w:rsidP="009C1903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GPIO_ReadInputPin</w:t>
      </w:r>
      <w:proofErr w:type="spellEnd"/>
      <w:r>
        <w:t>(GPIOF,GPIO_PIN_6) == RESET){</w:t>
      </w:r>
    </w:p>
    <w:p w:rsidR="009C1903" w:rsidRDefault="009C1903" w:rsidP="009C190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l_pauza</w:t>
      </w:r>
      <w:proofErr w:type="spellEnd"/>
      <w:r>
        <w:t xml:space="preserve"> == 1 || </w:t>
      </w:r>
      <w:proofErr w:type="spellStart"/>
      <w:r>
        <w:t>l_pauza</w:t>
      </w:r>
      <w:proofErr w:type="spellEnd"/>
      <w:r>
        <w:t xml:space="preserve"> == 2){sekunda = sekunda-10;}</w:t>
      </w:r>
      <w:r>
        <w:tab/>
      </w:r>
      <w:r>
        <w:tab/>
      </w:r>
      <w:r>
        <w:tab/>
        <w:t>//zablokuje přidávání při odpočtu</w:t>
      </w:r>
    </w:p>
    <w:p w:rsidR="009C1903" w:rsidRDefault="009C1903" w:rsidP="009C190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(sekunda&lt;0){sekunda=5999;}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//odečtení pod nulu nastaví na maximální čas</w:t>
      </w:r>
    </w:p>
    <w:p w:rsidR="009C1903" w:rsidRDefault="009C1903" w:rsidP="009C1903"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:rsidR="009C1903" w:rsidRDefault="009C1903" w:rsidP="009C190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l_pauza</w:t>
      </w:r>
      <w:proofErr w:type="spellEnd"/>
      <w:r>
        <w:t xml:space="preserve"> == 1 || </w:t>
      </w:r>
      <w:proofErr w:type="spellStart"/>
      <w:r>
        <w:t>l_pauza</w:t>
      </w:r>
      <w:proofErr w:type="spellEnd"/>
      <w:r>
        <w:t xml:space="preserve"> == 2){sekunda = sekunda+10;}</w:t>
      </w:r>
    </w:p>
    <w:p w:rsidR="009C1903" w:rsidRDefault="009C1903" w:rsidP="009C190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(sekunda&gt;5999){sekunda=0;}</w:t>
      </w:r>
    </w:p>
    <w:p w:rsidR="009C1903" w:rsidRDefault="009C1903" w:rsidP="009C1903">
      <w:r>
        <w:tab/>
      </w:r>
      <w:r>
        <w:tab/>
        <w:t>}</w:t>
      </w:r>
    </w:p>
    <w:p w:rsidR="009C1903" w:rsidRDefault="009C1903" w:rsidP="009C1903">
      <w:r>
        <w:tab/>
        <w:t>}</w:t>
      </w:r>
    </w:p>
    <w:p w:rsidR="009C1903" w:rsidRDefault="009C1903" w:rsidP="009C1903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GPIO_ReadInputPin</w:t>
      </w:r>
      <w:proofErr w:type="spellEnd"/>
      <w:r>
        <w:t>(GPIOF,</w:t>
      </w:r>
      <w:proofErr w:type="gramStart"/>
      <w:r>
        <w:t>GPIO_PIN_7) != RESET</w:t>
      </w:r>
      <w:proofErr w:type="gramEnd"/>
      <w:r>
        <w:t>){minule = 1;}</w:t>
      </w:r>
    </w:p>
    <w:p w:rsidR="009C1903" w:rsidRDefault="009C1903" w:rsidP="009C1903">
      <w:r>
        <w:t>}</w:t>
      </w:r>
    </w:p>
    <w:p w:rsidR="009C1903" w:rsidRDefault="009C1903" w:rsidP="009C1903"/>
    <w:p w:rsidR="009C1903" w:rsidRDefault="009C1903" w:rsidP="009C1903"/>
    <w:p w:rsidR="009C1903" w:rsidRDefault="009C1903" w:rsidP="009C1903"/>
    <w:p w:rsidR="009C1903" w:rsidRDefault="009C1903" w:rsidP="009C1903"/>
    <w:p w:rsidR="009C1903" w:rsidRDefault="009C1903" w:rsidP="009C1903"/>
    <w:p w:rsidR="009C1903" w:rsidRDefault="009C1903" w:rsidP="009C1903">
      <w:r>
        <w:t>#</w:t>
      </w:r>
      <w:proofErr w:type="spellStart"/>
      <w:r>
        <w:t>ifdef</w:t>
      </w:r>
      <w:proofErr w:type="spellEnd"/>
      <w:r>
        <w:t xml:space="preserve"> USE_FULL_ASSERT</w:t>
      </w:r>
    </w:p>
    <w:p w:rsidR="009C1903" w:rsidRDefault="009C1903" w:rsidP="009C1903">
      <w:r>
        <w:t>/**</w:t>
      </w:r>
    </w:p>
    <w:p w:rsidR="009C1903" w:rsidRDefault="009C1903" w:rsidP="009C1903">
      <w:r>
        <w:t xml:space="preserve">  * @</w:t>
      </w:r>
      <w:proofErr w:type="spellStart"/>
      <w:r>
        <w:t>brief</w:t>
      </w:r>
      <w:proofErr w:type="spellEnd"/>
      <w:r>
        <w:t xml:space="preserve"> 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source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source line </w:t>
      </w:r>
      <w:proofErr w:type="spellStart"/>
      <w:r>
        <w:t>number</w:t>
      </w:r>
      <w:proofErr w:type="spellEnd"/>
    </w:p>
    <w:p w:rsidR="009C1903" w:rsidRDefault="009C1903" w:rsidP="009C1903">
      <w:r>
        <w:t xml:space="preserve">  *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assert_param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has </w:t>
      </w:r>
      <w:proofErr w:type="spellStart"/>
      <w:r>
        <w:t>occurred</w:t>
      </w:r>
      <w:proofErr w:type="spellEnd"/>
      <w:r>
        <w:t>.</w:t>
      </w:r>
    </w:p>
    <w:p w:rsidR="009C1903" w:rsidRDefault="009C1903" w:rsidP="009C1903">
      <w:r>
        <w:t xml:space="preserve">  * @</w:t>
      </w:r>
      <w:proofErr w:type="spellStart"/>
      <w:r>
        <w:t>param</w:t>
      </w:r>
      <w:proofErr w:type="spellEnd"/>
      <w:r>
        <w:t xml:space="preserve"> file: pointer to </w:t>
      </w:r>
      <w:proofErr w:type="spellStart"/>
      <w:r>
        <w:t>the</w:t>
      </w:r>
      <w:proofErr w:type="spellEnd"/>
      <w:r>
        <w:t xml:space="preserve"> source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9C1903" w:rsidRDefault="009C1903" w:rsidP="009C1903">
      <w:r>
        <w:t xml:space="preserve">  * @</w:t>
      </w:r>
      <w:proofErr w:type="spellStart"/>
      <w:r>
        <w:t>param</w:t>
      </w:r>
      <w:proofErr w:type="spellEnd"/>
      <w:r>
        <w:t xml:space="preserve"> line: </w:t>
      </w:r>
      <w:proofErr w:type="spellStart"/>
      <w:r>
        <w:t>assert_param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line source </w:t>
      </w:r>
      <w:proofErr w:type="spellStart"/>
      <w:r>
        <w:t>number</w:t>
      </w:r>
      <w:proofErr w:type="spellEnd"/>
    </w:p>
    <w:p w:rsidR="009C1903" w:rsidRDefault="009C1903" w:rsidP="009C1903">
      <w:r>
        <w:t xml:space="preserve">  * @</w:t>
      </w:r>
      <w:proofErr w:type="spellStart"/>
      <w:r>
        <w:t>retval</w:t>
      </w:r>
      <w:proofErr w:type="spellEnd"/>
      <w:r>
        <w:t xml:space="preserve"> : </w:t>
      </w:r>
      <w:proofErr w:type="spellStart"/>
      <w:r>
        <w:t>None</w:t>
      </w:r>
      <w:proofErr w:type="spellEnd"/>
    </w:p>
    <w:p w:rsidR="009C1903" w:rsidRDefault="009C1903" w:rsidP="009C1903">
      <w:r>
        <w:t xml:space="preserve">  */                                                </w:t>
      </w:r>
    </w:p>
    <w:p w:rsidR="009C1903" w:rsidRDefault="009C1903" w:rsidP="009C1903">
      <w:proofErr w:type="spellStart"/>
      <w:r>
        <w:t>void</w:t>
      </w:r>
      <w:proofErr w:type="spellEnd"/>
      <w:r>
        <w:t xml:space="preserve"> </w:t>
      </w:r>
      <w:proofErr w:type="spellStart"/>
      <w:r>
        <w:t>assert_failed</w:t>
      </w:r>
      <w:proofErr w:type="spellEnd"/>
      <w:r>
        <w:t xml:space="preserve">(u8* </w:t>
      </w:r>
      <w:proofErr w:type="spellStart"/>
      <w:r>
        <w:t>file</w:t>
      </w:r>
      <w:proofErr w:type="spellEnd"/>
      <w:r>
        <w:t>, u32 line)</w:t>
      </w:r>
    </w:p>
    <w:p w:rsidR="009C1903" w:rsidRDefault="009C1903" w:rsidP="009C1903">
      <w:r>
        <w:t xml:space="preserve">{ </w:t>
      </w:r>
    </w:p>
    <w:p w:rsidR="009C1903" w:rsidRDefault="009C1903" w:rsidP="009C1903">
      <w:r>
        <w:t xml:space="preserve">  /*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his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to report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line </w:t>
      </w:r>
      <w:proofErr w:type="spellStart"/>
      <w:r>
        <w:t>number</w:t>
      </w:r>
      <w:proofErr w:type="spellEnd"/>
      <w:r>
        <w:t>,</w:t>
      </w:r>
    </w:p>
    <w:p w:rsidR="009C1903" w:rsidRDefault="009C1903" w:rsidP="009C1903">
      <w:r>
        <w:t xml:space="preserve">     ex: </w:t>
      </w:r>
      <w:proofErr w:type="spellStart"/>
      <w:r>
        <w:t>printf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proofErr w:type="gramStart"/>
      <w:r>
        <w:t>file</w:t>
      </w:r>
      <w:proofErr w:type="spellEnd"/>
      <w:r>
        <w:t xml:space="preserve"> %s on</w:t>
      </w:r>
      <w:proofErr w:type="gramEnd"/>
      <w:r>
        <w:t xml:space="preserve"> line %d\r\n", </w:t>
      </w:r>
      <w:proofErr w:type="spellStart"/>
      <w:r>
        <w:t>file</w:t>
      </w:r>
      <w:proofErr w:type="spellEnd"/>
      <w:r>
        <w:t>, line) */</w:t>
      </w:r>
    </w:p>
    <w:p w:rsidR="009C1903" w:rsidRDefault="009C1903" w:rsidP="009C1903"/>
    <w:p w:rsidR="009C1903" w:rsidRDefault="009C1903" w:rsidP="009C1903">
      <w:r>
        <w:t xml:space="preserve">  /*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*/                               </w:t>
      </w:r>
    </w:p>
    <w:p w:rsidR="009C1903" w:rsidRDefault="009C1903" w:rsidP="009C1903">
      <w:r>
        <w:t xml:space="preserve">  </w:t>
      </w:r>
      <w:proofErr w:type="spellStart"/>
      <w:r>
        <w:t>while</w:t>
      </w:r>
      <w:proofErr w:type="spellEnd"/>
      <w:r>
        <w:t xml:space="preserve"> (1)</w:t>
      </w:r>
    </w:p>
    <w:p w:rsidR="009C1903" w:rsidRDefault="009C1903" w:rsidP="009C1903">
      <w:r>
        <w:t xml:space="preserve">  {</w:t>
      </w:r>
    </w:p>
    <w:p w:rsidR="009C1903" w:rsidRDefault="009C1903" w:rsidP="009C1903">
      <w:r>
        <w:t xml:space="preserve">  }</w:t>
      </w:r>
    </w:p>
    <w:p w:rsidR="009C1903" w:rsidRDefault="009C1903" w:rsidP="009C1903">
      <w:r>
        <w:t>}</w:t>
      </w:r>
    </w:p>
    <w:p w:rsidR="007072DD" w:rsidRPr="007072DD" w:rsidRDefault="009C1903" w:rsidP="009C1903">
      <w:r>
        <w:t>#</w:t>
      </w:r>
      <w:proofErr w:type="spellStart"/>
      <w:r>
        <w:t>endif</w:t>
      </w:r>
      <w:proofErr w:type="spellEnd"/>
    </w:p>
    <w:sectPr w:rsidR="007072DD" w:rsidRPr="007072DD">
      <w:footerReference w:type="default" r:id="rId10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D5C" w:rsidRDefault="00FA1D5C">
      <w:r>
        <w:separator/>
      </w:r>
    </w:p>
  </w:endnote>
  <w:endnote w:type="continuationSeparator" w:id="0">
    <w:p w:rsidR="00FA1D5C" w:rsidRDefault="00FA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1614"/>
      <w:gridCol w:w="2842"/>
      <w:gridCol w:w="2386"/>
    </w:tblGrid>
    <w:tr w:rsidR="003971A8" w:rsidTr="00747538">
      <w:trPr>
        <w:trHeight w:val="400"/>
      </w:trPr>
      <w:tc>
        <w:tcPr>
          <w:tcW w:w="3614" w:type="dxa"/>
          <w:vAlign w:val="center"/>
        </w:tcPr>
        <w:p w:rsidR="003971A8" w:rsidRDefault="003971A8" w:rsidP="00315F62">
          <w:pPr>
            <w:pStyle w:val="Zpat"/>
            <w:jc w:val="center"/>
          </w:pPr>
          <w:r>
            <w:t>Jméno: Ondřej MICHALČÍK</w:t>
          </w:r>
        </w:p>
      </w:tc>
      <w:tc>
        <w:tcPr>
          <w:tcW w:w="1614" w:type="dxa"/>
          <w:vAlign w:val="center"/>
        </w:tcPr>
        <w:p w:rsidR="003971A8" w:rsidRDefault="00873300">
          <w:pPr>
            <w:pStyle w:val="Zpat"/>
            <w:jc w:val="center"/>
          </w:pPr>
          <w:r>
            <w:t>Třída: 4</w:t>
          </w:r>
          <w:r w:rsidR="003971A8">
            <w:t>A</w:t>
          </w:r>
        </w:p>
      </w:tc>
      <w:tc>
        <w:tcPr>
          <w:tcW w:w="2842" w:type="dxa"/>
          <w:vAlign w:val="center"/>
        </w:tcPr>
        <w:p w:rsidR="003971A8" w:rsidRDefault="009B263A" w:rsidP="00381B3F">
          <w:pPr>
            <w:pStyle w:val="Zpat"/>
            <w:jc w:val="center"/>
          </w:pPr>
          <w:r>
            <w:t>Číslo protokolu: MIT-01</w:t>
          </w:r>
        </w:p>
      </w:tc>
      <w:tc>
        <w:tcPr>
          <w:tcW w:w="2386" w:type="dxa"/>
          <w:vAlign w:val="center"/>
        </w:tcPr>
        <w:p w:rsidR="003971A8" w:rsidRDefault="003971A8">
          <w:pPr>
            <w:pStyle w:val="Zpat"/>
            <w:jc w:val="center"/>
          </w:pPr>
          <w:r>
            <w:t xml:space="preserve">List: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 w:rsidR="00F7512F">
            <w:rPr>
              <w:rStyle w:val="slostrnky"/>
              <w:noProof/>
            </w:rPr>
            <w:t>4</w:t>
          </w:r>
          <w:r>
            <w:rPr>
              <w:rStyle w:val="slostrnky"/>
            </w:rPr>
            <w:fldChar w:fldCharType="end"/>
          </w:r>
          <w:r w:rsidR="007072DD">
            <w:rPr>
              <w:rStyle w:val="slostrnky"/>
            </w:rPr>
            <w:t>/8</w:t>
          </w:r>
        </w:p>
      </w:tc>
    </w:tr>
  </w:tbl>
  <w:p w:rsidR="003971A8" w:rsidRDefault="003971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D5C" w:rsidRDefault="00FA1D5C">
      <w:r>
        <w:separator/>
      </w:r>
    </w:p>
  </w:footnote>
  <w:footnote w:type="continuationSeparator" w:id="0">
    <w:p w:rsidR="00FA1D5C" w:rsidRDefault="00FA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5C31DFF"/>
    <w:multiLevelType w:val="singleLevel"/>
    <w:tmpl w:val="F5C31DF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77073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1B5347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79A5DF8"/>
    <w:multiLevelType w:val="hybridMultilevel"/>
    <w:tmpl w:val="CBD68CDC"/>
    <w:lvl w:ilvl="0" w:tplc="DE1A2640">
      <w:numFmt w:val="bullet"/>
      <w:lvlText w:val="-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16352F29"/>
    <w:multiLevelType w:val="hybridMultilevel"/>
    <w:tmpl w:val="72FE1D44"/>
    <w:lvl w:ilvl="0" w:tplc="3D9C1B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9" w15:restartNumberingAfterBreak="0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0" w15:restartNumberingAfterBreak="0">
    <w:nsid w:val="225D053B"/>
    <w:multiLevelType w:val="hybridMultilevel"/>
    <w:tmpl w:val="CF8A7B0C"/>
    <w:lvl w:ilvl="0" w:tplc="040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7262722"/>
    <w:multiLevelType w:val="hybridMultilevel"/>
    <w:tmpl w:val="9C5E4DEE"/>
    <w:lvl w:ilvl="0" w:tplc="FFFAB76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3" w15:restartNumberingAfterBreak="0">
    <w:nsid w:val="2975269B"/>
    <w:multiLevelType w:val="hybridMultilevel"/>
    <w:tmpl w:val="57780BE0"/>
    <w:lvl w:ilvl="0" w:tplc="0405000F">
      <w:start w:val="1"/>
      <w:numFmt w:val="decimal"/>
      <w:lvlText w:val="%1."/>
      <w:lvlJc w:val="left"/>
      <w:pPr>
        <w:ind w:left="1188" w:hanging="360"/>
      </w:pPr>
    </w:lvl>
    <w:lvl w:ilvl="1" w:tplc="04050019" w:tentative="1">
      <w:start w:val="1"/>
      <w:numFmt w:val="lowerLetter"/>
      <w:lvlText w:val="%2."/>
      <w:lvlJc w:val="left"/>
      <w:pPr>
        <w:ind w:left="1908" w:hanging="360"/>
      </w:pPr>
    </w:lvl>
    <w:lvl w:ilvl="2" w:tplc="0405001B" w:tentative="1">
      <w:start w:val="1"/>
      <w:numFmt w:val="lowerRoman"/>
      <w:lvlText w:val="%3."/>
      <w:lvlJc w:val="right"/>
      <w:pPr>
        <w:ind w:left="2628" w:hanging="180"/>
      </w:pPr>
    </w:lvl>
    <w:lvl w:ilvl="3" w:tplc="0405000F" w:tentative="1">
      <w:start w:val="1"/>
      <w:numFmt w:val="decimal"/>
      <w:lvlText w:val="%4."/>
      <w:lvlJc w:val="left"/>
      <w:pPr>
        <w:ind w:left="3348" w:hanging="360"/>
      </w:pPr>
    </w:lvl>
    <w:lvl w:ilvl="4" w:tplc="04050019" w:tentative="1">
      <w:start w:val="1"/>
      <w:numFmt w:val="lowerLetter"/>
      <w:lvlText w:val="%5."/>
      <w:lvlJc w:val="left"/>
      <w:pPr>
        <w:ind w:left="4068" w:hanging="360"/>
      </w:pPr>
    </w:lvl>
    <w:lvl w:ilvl="5" w:tplc="0405001B" w:tentative="1">
      <w:start w:val="1"/>
      <w:numFmt w:val="lowerRoman"/>
      <w:lvlText w:val="%6."/>
      <w:lvlJc w:val="right"/>
      <w:pPr>
        <w:ind w:left="4788" w:hanging="180"/>
      </w:pPr>
    </w:lvl>
    <w:lvl w:ilvl="6" w:tplc="0405000F" w:tentative="1">
      <w:start w:val="1"/>
      <w:numFmt w:val="decimal"/>
      <w:lvlText w:val="%7."/>
      <w:lvlJc w:val="left"/>
      <w:pPr>
        <w:ind w:left="5508" w:hanging="360"/>
      </w:pPr>
    </w:lvl>
    <w:lvl w:ilvl="7" w:tplc="04050019" w:tentative="1">
      <w:start w:val="1"/>
      <w:numFmt w:val="lowerLetter"/>
      <w:lvlText w:val="%8."/>
      <w:lvlJc w:val="left"/>
      <w:pPr>
        <w:ind w:left="6228" w:hanging="360"/>
      </w:pPr>
    </w:lvl>
    <w:lvl w:ilvl="8" w:tplc="0405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4" w15:restartNumberingAfterBreak="0">
    <w:nsid w:val="2E2E5105"/>
    <w:multiLevelType w:val="hybridMultilevel"/>
    <w:tmpl w:val="DA441A84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F4D5E75"/>
    <w:multiLevelType w:val="hybridMultilevel"/>
    <w:tmpl w:val="83EEDB3E"/>
    <w:lvl w:ilvl="0" w:tplc="FFFAB76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7A02A2"/>
    <w:multiLevelType w:val="hybridMultilevel"/>
    <w:tmpl w:val="61C64D2A"/>
    <w:lvl w:ilvl="0" w:tplc="0054E91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4"/>
      </w:r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7F24F2"/>
    <w:multiLevelType w:val="hybridMultilevel"/>
    <w:tmpl w:val="9684B854"/>
    <w:lvl w:ilvl="0" w:tplc="0054E9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F014248"/>
    <w:multiLevelType w:val="hybridMultilevel"/>
    <w:tmpl w:val="30327E96"/>
    <w:lvl w:ilvl="0" w:tplc="DE1A2640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21" w15:restartNumberingAfterBreak="0">
    <w:nsid w:val="41A10AEC"/>
    <w:multiLevelType w:val="hybridMultilevel"/>
    <w:tmpl w:val="AC5A69DA"/>
    <w:lvl w:ilvl="0" w:tplc="DE1A2640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F07A0"/>
    <w:multiLevelType w:val="hybridMultilevel"/>
    <w:tmpl w:val="64C8D6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2750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7CB75F5"/>
    <w:multiLevelType w:val="hybridMultilevel"/>
    <w:tmpl w:val="F1EC6D12"/>
    <w:lvl w:ilvl="0" w:tplc="0405000F">
      <w:start w:val="1"/>
      <w:numFmt w:val="decimal"/>
      <w:lvlText w:val="%1."/>
      <w:lvlJc w:val="left"/>
      <w:pPr>
        <w:ind w:left="1500" w:hanging="360"/>
      </w:pPr>
    </w:lvl>
    <w:lvl w:ilvl="1" w:tplc="04050019" w:tentative="1">
      <w:start w:val="1"/>
      <w:numFmt w:val="lowerLetter"/>
      <w:lvlText w:val="%2."/>
      <w:lvlJc w:val="left"/>
      <w:pPr>
        <w:ind w:left="2220" w:hanging="360"/>
      </w:pPr>
    </w:lvl>
    <w:lvl w:ilvl="2" w:tplc="0405001B" w:tentative="1">
      <w:start w:val="1"/>
      <w:numFmt w:val="lowerRoman"/>
      <w:lvlText w:val="%3."/>
      <w:lvlJc w:val="right"/>
      <w:pPr>
        <w:ind w:left="2940" w:hanging="180"/>
      </w:pPr>
    </w:lvl>
    <w:lvl w:ilvl="3" w:tplc="0405000F" w:tentative="1">
      <w:start w:val="1"/>
      <w:numFmt w:val="decimal"/>
      <w:lvlText w:val="%4."/>
      <w:lvlJc w:val="left"/>
      <w:pPr>
        <w:ind w:left="3660" w:hanging="360"/>
      </w:pPr>
    </w:lvl>
    <w:lvl w:ilvl="4" w:tplc="04050019" w:tentative="1">
      <w:start w:val="1"/>
      <w:numFmt w:val="lowerLetter"/>
      <w:lvlText w:val="%5."/>
      <w:lvlJc w:val="left"/>
      <w:pPr>
        <w:ind w:left="4380" w:hanging="360"/>
      </w:pPr>
    </w:lvl>
    <w:lvl w:ilvl="5" w:tplc="0405001B" w:tentative="1">
      <w:start w:val="1"/>
      <w:numFmt w:val="lowerRoman"/>
      <w:lvlText w:val="%6."/>
      <w:lvlJc w:val="right"/>
      <w:pPr>
        <w:ind w:left="5100" w:hanging="180"/>
      </w:pPr>
    </w:lvl>
    <w:lvl w:ilvl="6" w:tplc="0405000F" w:tentative="1">
      <w:start w:val="1"/>
      <w:numFmt w:val="decimal"/>
      <w:lvlText w:val="%7."/>
      <w:lvlJc w:val="left"/>
      <w:pPr>
        <w:ind w:left="5820" w:hanging="360"/>
      </w:pPr>
    </w:lvl>
    <w:lvl w:ilvl="7" w:tplc="04050019" w:tentative="1">
      <w:start w:val="1"/>
      <w:numFmt w:val="lowerLetter"/>
      <w:lvlText w:val="%8."/>
      <w:lvlJc w:val="left"/>
      <w:pPr>
        <w:ind w:left="6540" w:hanging="360"/>
      </w:pPr>
    </w:lvl>
    <w:lvl w:ilvl="8" w:tplc="0405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4F540401"/>
    <w:multiLevelType w:val="hybridMultilevel"/>
    <w:tmpl w:val="3B84C7F8"/>
    <w:lvl w:ilvl="0" w:tplc="1FE4EB84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22C34F0"/>
    <w:multiLevelType w:val="hybridMultilevel"/>
    <w:tmpl w:val="25D6EB2A"/>
    <w:lvl w:ilvl="0" w:tplc="A6CEA43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52BF2B9E"/>
    <w:multiLevelType w:val="hybridMultilevel"/>
    <w:tmpl w:val="E05E339C"/>
    <w:lvl w:ilvl="0" w:tplc="FFFAB76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55641735"/>
    <w:multiLevelType w:val="hybridMultilevel"/>
    <w:tmpl w:val="45F64F7A"/>
    <w:lvl w:ilvl="0" w:tplc="040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5878452A"/>
    <w:multiLevelType w:val="hybridMultilevel"/>
    <w:tmpl w:val="5790C8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219F0"/>
    <w:multiLevelType w:val="hybridMultilevel"/>
    <w:tmpl w:val="95E884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6785D"/>
    <w:multiLevelType w:val="hybridMultilevel"/>
    <w:tmpl w:val="3C66749E"/>
    <w:lvl w:ilvl="0" w:tplc="0405000F">
      <w:start w:val="1"/>
      <w:numFmt w:val="decimal"/>
      <w:lvlText w:val="%1."/>
      <w:lvlJc w:val="left"/>
      <w:pPr>
        <w:ind w:left="420" w:hanging="360"/>
      </w:p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C8C3B5F"/>
    <w:multiLevelType w:val="hybridMultilevel"/>
    <w:tmpl w:val="E07CAF36"/>
    <w:lvl w:ilvl="0" w:tplc="0405000F">
      <w:start w:val="1"/>
      <w:numFmt w:val="decimal"/>
      <w:lvlText w:val="%1."/>
      <w:lvlJc w:val="left"/>
      <w:pPr>
        <w:ind w:left="1140" w:hanging="360"/>
      </w:p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37" w15:restartNumberingAfterBreak="0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38" w15:restartNumberingAfterBreak="0">
    <w:nsid w:val="67C700FF"/>
    <w:multiLevelType w:val="multilevel"/>
    <w:tmpl w:val="555E8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C2480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0F2356"/>
    <w:multiLevelType w:val="singleLevel"/>
    <w:tmpl w:val="DE1A26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1" w15:restartNumberingAfterBreak="0">
    <w:nsid w:val="750210E5"/>
    <w:multiLevelType w:val="hybridMultilevel"/>
    <w:tmpl w:val="BF804C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56940"/>
    <w:multiLevelType w:val="hybridMultilevel"/>
    <w:tmpl w:val="2D78A4AE"/>
    <w:lvl w:ilvl="0" w:tplc="0054E91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4"/>
      </w:r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ACB1000"/>
    <w:multiLevelType w:val="hybridMultilevel"/>
    <w:tmpl w:val="2AE294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A00E7"/>
    <w:multiLevelType w:val="hybridMultilevel"/>
    <w:tmpl w:val="966C1C14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6" w15:restartNumberingAfterBreak="0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7" w15:restartNumberingAfterBreak="0">
    <w:nsid w:val="7FDA257E"/>
    <w:multiLevelType w:val="hybridMultilevel"/>
    <w:tmpl w:val="2D046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35"/>
  </w:num>
  <w:num w:numId="5">
    <w:abstractNumId w:val="5"/>
  </w:num>
  <w:num w:numId="6">
    <w:abstractNumId w:val="36"/>
  </w:num>
  <w:num w:numId="7">
    <w:abstractNumId w:val="9"/>
  </w:num>
  <w:num w:numId="8">
    <w:abstractNumId w:val="12"/>
  </w:num>
  <w:num w:numId="9">
    <w:abstractNumId w:val="46"/>
  </w:num>
  <w:num w:numId="10">
    <w:abstractNumId w:val="44"/>
  </w:num>
  <w:num w:numId="11">
    <w:abstractNumId w:val="8"/>
  </w:num>
  <w:num w:numId="12">
    <w:abstractNumId w:val="37"/>
  </w:num>
  <w:num w:numId="13">
    <w:abstractNumId w:val="20"/>
  </w:num>
  <w:num w:numId="14">
    <w:abstractNumId w:val="16"/>
  </w:num>
  <w:num w:numId="15">
    <w:abstractNumId w:val="25"/>
  </w:num>
  <w:num w:numId="16">
    <w:abstractNumId w:val="26"/>
  </w:num>
  <w:num w:numId="17">
    <w:abstractNumId w:val="29"/>
  </w:num>
  <w:num w:numId="18">
    <w:abstractNumId w:val="40"/>
  </w:num>
  <w:num w:numId="19">
    <w:abstractNumId w:val="33"/>
  </w:num>
  <w:num w:numId="20">
    <w:abstractNumId w:val="32"/>
  </w:num>
  <w:num w:numId="21">
    <w:abstractNumId w:val="10"/>
  </w:num>
  <w:num w:numId="22">
    <w:abstractNumId w:val="4"/>
  </w:num>
  <w:num w:numId="23">
    <w:abstractNumId w:val="21"/>
  </w:num>
  <w:num w:numId="24">
    <w:abstractNumId w:val="24"/>
  </w:num>
  <w:num w:numId="25">
    <w:abstractNumId w:val="30"/>
  </w:num>
  <w:num w:numId="26">
    <w:abstractNumId w:val="47"/>
  </w:num>
  <w:num w:numId="27">
    <w:abstractNumId w:val="43"/>
  </w:num>
  <w:num w:numId="28">
    <w:abstractNumId w:val="27"/>
  </w:num>
  <w:num w:numId="29">
    <w:abstractNumId w:val="22"/>
  </w:num>
  <w:num w:numId="30">
    <w:abstractNumId w:val="19"/>
  </w:num>
  <w:num w:numId="31">
    <w:abstractNumId w:val="31"/>
  </w:num>
  <w:num w:numId="32">
    <w:abstractNumId w:val="41"/>
  </w:num>
  <w:num w:numId="33">
    <w:abstractNumId w:val="0"/>
  </w:num>
  <w:num w:numId="34">
    <w:abstractNumId w:val="14"/>
  </w:num>
  <w:num w:numId="35">
    <w:abstractNumId w:val="1"/>
  </w:num>
  <w:num w:numId="36">
    <w:abstractNumId w:val="23"/>
  </w:num>
  <w:num w:numId="37">
    <w:abstractNumId w:val="39"/>
  </w:num>
  <w:num w:numId="38">
    <w:abstractNumId w:val="2"/>
  </w:num>
  <w:num w:numId="39">
    <w:abstractNumId w:val="38"/>
  </w:num>
  <w:num w:numId="40">
    <w:abstractNumId w:val="13"/>
  </w:num>
  <w:num w:numId="41">
    <w:abstractNumId w:val="45"/>
  </w:num>
  <w:num w:numId="42">
    <w:abstractNumId w:val="7"/>
  </w:num>
  <w:num w:numId="43">
    <w:abstractNumId w:val="18"/>
  </w:num>
  <w:num w:numId="44">
    <w:abstractNumId w:val="42"/>
  </w:num>
  <w:num w:numId="45">
    <w:abstractNumId w:val="17"/>
  </w:num>
  <w:num w:numId="46">
    <w:abstractNumId w:val="15"/>
  </w:num>
  <w:num w:numId="47">
    <w:abstractNumId w:val="28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03"/>
    <w:rsid w:val="000005D8"/>
    <w:rsid w:val="00012FDF"/>
    <w:rsid w:val="00013C05"/>
    <w:rsid w:val="0002275E"/>
    <w:rsid w:val="00023995"/>
    <w:rsid w:val="00026E81"/>
    <w:rsid w:val="00040B5A"/>
    <w:rsid w:val="000729FA"/>
    <w:rsid w:val="000814ED"/>
    <w:rsid w:val="00081C83"/>
    <w:rsid w:val="0008308E"/>
    <w:rsid w:val="0008536F"/>
    <w:rsid w:val="0009029D"/>
    <w:rsid w:val="000970BE"/>
    <w:rsid w:val="000A11D7"/>
    <w:rsid w:val="000A1379"/>
    <w:rsid w:val="000B1799"/>
    <w:rsid w:val="000B45E7"/>
    <w:rsid w:val="000C0590"/>
    <w:rsid w:val="000C0BD0"/>
    <w:rsid w:val="000C576B"/>
    <w:rsid w:val="000C5BD1"/>
    <w:rsid w:val="000D3E14"/>
    <w:rsid w:val="000E4A21"/>
    <w:rsid w:val="000E678D"/>
    <w:rsid w:val="000F0D0A"/>
    <w:rsid w:val="000F4B44"/>
    <w:rsid w:val="00104BCA"/>
    <w:rsid w:val="00110D48"/>
    <w:rsid w:val="00123E7B"/>
    <w:rsid w:val="00126ACA"/>
    <w:rsid w:val="0013306D"/>
    <w:rsid w:val="001425D8"/>
    <w:rsid w:val="00146AA5"/>
    <w:rsid w:val="00150B04"/>
    <w:rsid w:val="00153D09"/>
    <w:rsid w:val="00170290"/>
    <w:rsid w:val="00174788"/>
    <w:rsid w:val="00176C37"/>
    <w:rsid w:val="0018145A"/>
    <w:rsid w:val="00185389"/>
    <w:rsid w:val="0018708D"/>
    <w:rsid w:val="001914CD"/>
    <w:rsid w:val="001A1003"/>
    <w:rsid w:val="001A129A"/>
    <w:rsid w:val="001A7B57"/>
    <w:rsid w:val="001B41E4"/>
    <w:rsid w:val="001C223A"/>
    <w:rsid w:val="001D467D"/>
    <w:rsid w:val="001D50B5"/>
    <w:rsid w:val="001E1E0A"/>
    <w:rsid w:val="001E4EDF"/>
    <w:rsid w:val="001F225E"/>
    <w:rsid w:val="00201C23"/>
    <w:rsid w:val="00202DDF"/>
    <w:rsid w:val="00204C0E"/>
    <w:rsid w:val="002067C6"/>
    <w:rsid w:val="00211716"/>
    <w:rsid w:val="00215CAC"/>
    <w:rsid w:val="00215D84"/>
    <w:rsid w:val="00216F21"/>
    <w:rsid w:val="00224CDC"/>
    <w:rsid w:val="00241773"/>
    <w:rsid w:val="00255EDA"/>
    <w:rsid w:val="0026614F"/>
    <w:rsid w:val="00270581"/>
    <w:rsid w:val="00270DB0"/>
    <w:rsid w:val="00277AC3"/>
    <w:rsid w:val="00283BF0"/>
    <w:rsid w:val="0028711F"/>
    <w:rsid w:val="00292660"/>
    <w:rsid w:val="002A2BAA"/>
    <w:rsid w:val="002A3277"/>
    <w:rsid w:val="002A55DA"/>
    <w:rsid w:val="002C0327"/>
    <w:rsid w:val="002C1757"/>
    <w:rsid w:val="002C57A2"/>
    <w:rsid w:val="002C6662"/>
    <w:rsid w:val="002C71DE"/>
    <w:rsid w:val="002D07C5"/>
    <w:rsid w:val="002D4528"/>
    <w:rsid w:val="002D520F"/>
    <w:rsid w:val="002E0283"/>
    <w:rsid w:val="002E2074"/>
    <w:rsid w:val="002E333A"/>
    <w:rsid w:val="002F152E"/>
    <w:rsid w:val="00300F1E"/>
    <w:rsid w:val="00310EF9"/>
    <w:rsid w:val="00315F62"/>
    <w:rsid w:val="00321607"/>
    <w:rsid w:val="00323477"/>
    <w:rsid w:val="00326BD0"/>
    <w:rsid w:val="00331644"/>
    <w:rsid w:val="00335454"/>
    <w:rsid w:val="00341685"/>
    <w:rsid w:val="003525CE"/>
    <w:rsid w:val="00354515"/>
    <w:rsid w:val="0036330D"/>
    <w:rsid w:val="003664D4"/>
    <w:rsid w:val="003725E7"/>
    <w:rsid w:val="00373BE5"/>
    <w:rsid w:val="00381B3F"/>
    <w:rsid w:val="0039362A"/>
    <w:rsid w:val="00393645"/>
    <w:rsid w:val="00396871"/>
    <w:rsid w:val="003971A8"/>
    <w:rsid w:val="003A4F1F"/>
    <w:rsid w:val="003B6EBF"/>
    <w:rsid w:val="003C6F4E"/>
    <w:rsid w:val="003D1E7E"/>
    <w:rsid w:val="003D2D20"/>
    <w:rsid w:val="003D3069"/>
    <w:rsid w:val="003D558B"/>
    <w:rsid w:val="003E476A"/>
    <w:rsid w:val="003E4FE7"/>
    <w:rsid w:val="003E7077"/>
    <w:rsid w:val="003F0A7E"/>
    <w:rsid w:val="004234AF"/>
    <w:rsid w:val="00426867"/>
    <w:rsid w:val="00426DD4"/>
    <w:rsid w:val="004345D4"/>
    <w:rsid w:val="00435061"/>
    <w:rsid w:val="0043588C"/>
    <w:rsid w:val="00453DB8"/>
    <w:rsid w:val="0045429F"/>
    <w:rsid w:val="00466042"/>
    <w:rsid w:val="00472B3B"/>
    <w:rsid w:val="00481707"/>
    <w:rsid w:val="00481A51"/>
    <w:rsid w:val="00492E10"/>
    <w:rsid w:val="004932E3"/>
    <w:rsid w:val="004A27DC"/>
    <w:rsid w:val="004A630E"/>
    <w:rsid w:val="004C3AF9"/>
    <w:rsid w:val="004C5013"/>
    <w:rsid w:val="004D0C90"/>
    <w:rsid w:val="004D4B91"/>
    <w:rsid w:val="004E5EDF"/>
    <w:rsid w:val="004F1B29"/>
    <w:rsid w:val="004F5FA5"/>
    <w:rsid w:val="0050394A"/>
    <w:rsid w:val="0051002A"/>
    <w:rsid w:val="005146DE"/>
    <w:rsid w:val="00516903"/>
    <w:rsid w:val="005225E2"/>
    <w:rsid w:val="00530C58"/>
    <w:rsid w:val="00532CA8"/>
    <w:rsid w:val="00532ED2"/>
    <w:rsid w:val="00540BD6"/>
    <w:rsid w:val="005455B2"/>
    <w:rsid w:val="00552C17"/>
    <w:rsid w:val="005617FC"/>
    <w:rsid w:val="00591E44"/>
    <w:rsid w:val="0059788A"/>
    <w:rsid w:val="005A0890"/>
    <w:rsid w:val="005A4082"/>
    <w:rsid w:val="005A6628"/>
    <w:rsid w:val="005A7943"/>
    <w:rsid w:val="005B03AD"/>
    <w:rsid w:val="005B49E2"/>
    <w:rsid w:val="005B5FED"/>
    <w:rsid w:val="005C1F0B"/>
    <w:rsid w:val="005D4A1D"/>
    <w:rsid w:val="005D6D11"/>
    <w:rsid w:val="005E0C35"/>
    <w:rsid w:val="005E5841"/>
    <w:rsid w:val="005E72D3"/>
    <w:rsid w:val="005F4F1F"/>
    <w:rsid w:val="005F7963"/>
    <w:rsid w:val="00602B1A"/>
    <w:rsid w:val="00602DCD"/>
    <w:rsid w:val="00603BF3"/>
    <w:rsid w:val="006107BF"/>
    <w:rsid w:val="0061131C"/>
    <w:rsid w:val="00617475"/>
    <w:rsid w:val="00617F5D"/>
    <w:rsid w:val="0062046F"/>
    <w:rsid w:val="00644192"/>
    <w:rsid w:val="00645813"/>
    <w:rsid w:val="00654419"/>
    <w:rsid w:val="00670DBB"/>
    <w:rsid w:val="00671A13"/>
    <w:rsid w:val="0067791A"/>
    <w:rsid w:val="00680A4E"/>
    <w:rsid w:val="006810B2"/>
    <w:rsid w:val="0068640C"/>
    <w:rsid w:val="00687388"/>
    <w:rsid w:val="006874A2"/>
    <w:rsid w:val="0069718A"/>
    <w:rsid w:val="006A05D5"/>
    <w:rsid w:val="006A16FC"/>
    <w:rsid w:val="006B3F44"/>
    <w:rsid w:val="006B50D4"/>
    <w:rsid w:val="006D14B3"/>
    <w:rsid w:val="00702731"/>
    <w:rsid w:val="007072DD"/>
    <w:rsid w:val="0071056D"/>
    <w:rsid w:val="00712B5C"/>
    <w:rsid w:val="00713D4E"/>
    <w:rsid w:val="007203DC"/>
    <w:rsid w:val="00723343"/>
    <w:rsid w:val="0072703C"/>
    <w:rsid w:val="00727172"/>
    <w:rsid w:val="007465E3"/>
    <w:rsid w:val="0074722C"/>
    <w:rsid w:val="00747538"/>
    <w:rsid w:val="0075067B"/>
    <w:rsid w:val="00760097"/>
    <w:rsid w:val="00770BAD"/>
    <w:rsid w:val="007724F0"/>
    <w:rsid w:val="007904CD"/>
    <w:rsid w:val="0079105B"/>
    <w:rsid w:val="00791765"/>
    <w:rsid w:val="0079188D"/>
    <w:rsid w:val="00793B51"/>
    <w:rsid w:val="00793C35"/>
    <w:rsid w:val="007A21CE"/>
    <w:rsid w:val="007A6699"/>
    <w:rsid w:val="007B285B"/>
    <w:rsid w:val="007B6117"/>
    <w:rsid w:val="007D5D6A"/>
    <w:rsid w:val="007E30CB"/>
    <w:rsid w:val="007F53D3"/>
    <w:rsid w:val="0080011F"/>
    <w:rsid w:val="00801946"/>
    <w:rsid w:val="00817C85"/>
    <w:rsid w:val="00817DA1"/>
    <w:rsid w:val="00823037"/>
    <w:rsid w:val="00824E3B"/>
    <w:rsid w:val="00827B5F"/>
    <w:rsid w:val="00833B28"/>
    <w:rsid w:val="00836B71"/>
    <w:rsid w:val="00837FAA"/>
    <w:rsid w:val="008511CE"/>
    <w:rsid w:val="00861E1E"/>
    <w:rsid w:val="0086268A"/>
    <w:rsid w:val="00862736"/>
    <w:rsid w:val="00873300"/>
    <w:rsid w:val="008A04F4"/>
    <w:rsid w:val="008A2FDC"/>
    <w:rsid w:val="008A6936"/>
    <w:rsid w:val="008B4981"/>
    <w:rsid w:val="008C2844"/>
    <w:rsid w:val="008D67AF"/>
    <w:rsid w:val="008F5016"/>
    <w:rsid w:val="009051F8"/>
    <w:rsid w:val="00905360"/>
    <w:rsid w:val="00910F58"/>
    <w:rsid w:val="0091333C"/>
    <w:rsid w:val="00915DF5"/>
    <w:rsid w:val="00916D20"/>
    <w:rsid w:val="009174CE"/>
    <w:rsid w:val="009200C6"/>
    <w:rsid w:val="00937026"/>
    <w:rsid w:val="00953632"/>
    <w:rsid w:val="00961AB8"/>
    <w:rsid w:val="00962985"/>
    <w:rsid w:val="0096322D"/>
    <w:rsid w:val="00977FF7"/>
    <w:rsid w:val="009A514E"/>
    <w:rsid w:val="009A5AAB"/>
    <w:rsid w:val="009A66F9"/>
    <w:rsid w:val="009B157F"/>
    <w:rsid w:val="009B263A"/>
    <w:rsid w:val="009B63A1"/>
    <w:rsid w:val="009B6DE3"/>
    <w:rsid w:val="009B7DC7"/>
    <w:rsid w:val="009C1903"/>
    <w:rsid w:val="009C4B73"/>
    <w:rsid w:val="009C560F"/>
    <w:rsid w:val="009C5639"/>
    <w:rsid w:val="009D18B2"/>
    <w:rsid w:val="009D5053"/>
    <w:rsid w:val="009D7458"/>
    <w:rsid w:val="009E1777"/>
    <w:rsid w:val="009F1C86"/>
    <w:rsid w:val="009F4514"/>
    <w:rsid w:val="009F679D"/>
    <w:rsid w:val="00A0236D"/>
    <w:rsid w:val="00A02438"/>
    <w:rsid w:val="00A11D15"/>
    <w:rsid w:val="00A14ABC"/>
    <w:rsid w:val="00A16085"/>
    <w:rsid w:val="00A21B5D"/>
    <w:rsid w:val="00A25043"/>
    <w:rsid w:val="00A30201"/>
    <w:rsid w:val="00A33D5D"/>
    <w:rsid w:val="00A44E41"/>
    <w:rsid w:val="00A44F07"/>
    <w:rsid w:val="00A54FC6"/>
    <w:rsid w:val="00A6090A"/>
    <w:rsid w:val="00A60E6A"/>
    <w:rsid w:val="00A65EBB"/>
    <w:rsid w:val="00A678C7"/>
    <w:rsid w:val="00A72ECA"/>
    <w:rsid w:val="00A72FCB"/>
    <w:rsid w:val="00A83805"/>
    <w:rsid w:val="00A84353"/>
    <w:rsid w:val="00A8574B"/>
    <w:rsid w:val="00A878C9"/>
    <w:rsid w:val="00A91047"/>
    <w:rsid w:val="00A94161"/>
    <w:rsid w:val="00AA2807"/>
    <w:rsid w:val="00AA32AD"/>
    <w:rsid w:val="00AA387A"/>
    <w:rsid w:val="00AA5532"/>
    <w:rsid w:val="00AA6747"/>
    <w:rsid w:val="00AA6849"/>
    <w:rsid w:val="00AB3A33"/>
    <w:rsid w:val="00AB6D42"/>
    <w:rsid w:val="00AC0A09"/>
    <w:rsid w:val="00AC11BC"/>
    <w:rsid w:val="00AC55C0"/>
    <w:rsid w:val="00AC59E4"/>
    <w:rsid w:val="00AC7A89"/>
    <w:rsid w:val="00AF46F1"/>
    <w:rsid w:val="00AF63FB"/>
    <w:rsid w:val="00B14B52"/>
    <w:rsid w:val="00B15C11"/>
    <w:rsid w:val="00B26E6C"/>
    <w:rsid w:val="00B3516E"/>
    <w:rsid w:val="00B37E7C"/>
    <w:rsid w:val="00B43559"/>
    <w:rsid w:val="00B737D5"/>
    <w:rsid w:val="00B8129F"/>
    <w:rsid w:val="00B8435F"/>
    <w:rsid w:val="00BA34D9"/>
    <w:rsid w:val="00BA40E1"/>
    <w:rsid w:val="00BA482C"/>
    <w:rsid w:val="00BA4F4F"/>
    <w:rsid w:val="00BA5D83"/>
    <w:rsid w:val="00BA6A45"/>
    <w:rsid w:val="00BB3A3C"/>
    <w:rsid w:val="00BD3E05"/>
    <w:rsid w:val="00BF00FE"/>
    <w:rsid w:val="00BF1FB8"/>
    <w:rsid w:val="00C03835"/>
    <w:rsid w:val="00C13E09"/>
    <w:rsid w:val="00C23F90"/>
    <w:rsid w:val="00C27940"/>
    <w:rsid w:val="00C279DD"/>
    <w:rsid w:val="00C3585C"/>
    <w:rsid w:val="00C36047"/>
    <w:rsid w:val="00C37725"/>
    <w:rsid w:val="00C44F2A"/>
    <w:rsid w:val="00C56B19"/>
    <w:rsid w:val="00C60BF1"/>
    <w:rsid w:val="00C64182"/>
    <w:rsid w:val="00C72879"/>
    <w:rsid w:val="00C742FB"/>
    <w:rsid w:val="00C805E9"/>
    <w:rsid w:val="00C85B55"/>
    <w:rsid w:val="00C92179"/>
    <w:rsid w:val="00C96543"/>
    <w:rsid w:val="00C97388"/>
    <w:rsid w:val="00CA0E24"/>
    <w:rsid w:val="00CA3CDF"/>
    <w:rsid w:val="00CB270A"/>
    <w:rsid w:val="00CB5EA6"/>
    <w:rsid w:val="00CC7517"/>
    <w:rsid w:val="00CD272B"/>
    <w:rsid w:val="00CD6232"/>
    <w:rsid w:val="00CE2FCC"/>
    <w:rsid w:val="00CE3B9F"/>
    <w:rsid w:val="00CE708E"/>
    <w:rsid w:val="00CF2D8C"/>
    <w:rsid w:val="00CF3EAA"/>
    <w:rsid w:val="00CF4810"/>
    <w:rsid w:val="00CF4B1E"/>
    <w:rsid w:val="00CF7325"/>
    <w:rsid w:val="00D00985"/>
    <w:rsid w:val="00D05C0C"/>
    <w:rsid w:val="00D12011"/>
    <w:rsid w:val="00D120A6"/>
    <w:rsid w:val="00D4012E"/>
    <w:rsid w:val="00D46AEC"/>
    <w:rsid w:val="00D50927"/>
    <w:rsid w:val="00D51F96"/>
    <w:rsid w:val="00D604B8"/>
    <w:rsid w:val="00D729F3"/>
    <w:rsid w:val="00D75F53"/>
    <w:rsid w:val="00D779B6"/>
    <w:rsid w:val="00D83FAD"/>
    <w:rsid w:val="00D961F2"/>
    <w:rsid w:val="00DA1B52"/>
    <w:rsid w:val="00DA609B"/>
    <w:rsid w:val="00DA7CCF"/>
    <w:rsid w:val="00DB28F7"/>
    <w:rsid w:val="00DB540A"/>
    <w:rsid w:val="00DB77BE"/>
    <w:rsid w:val="00DD4FB8"/>
    <w:rsid w:val="00DE165A"/>
    <w:rsid w:val="00DF7708"/>
    <w:rsid w:val="00E03D1B"/>
    <w:rsid w:val="00E05261"/>
    <w:rsid w:val="00E103E5"/>
    <w:rsid w:val="00E2147D"/>
    <w:rsid w:val="00E220F6"/>
    <w:rsid w:val="00E22BC4"/>
    <w:rsid w:val="00E2332B"/>
    <w:rsid w:val="00E243D9"/>
    <w:rsid w:val="00E308E0"/>
    <w:rsid w:val="00E3264C"/>
    <w:rsid w:val="00E33437"/>
    <w:rsid w:val="00E430FD"/>
    <w:rsid w:val="00E43539"/>
    <w:rsid w:val="00E51536"/>
    <w:rsid w:val="00E7344B"/>
    <w:rsid w:val="00E8135D"/>
    <w:rsid w:val="00E83F17"/>
    <w:rsid w:val="00E9029A"/>
    <w:rsid w:val="00E94B39"/>
    <w:rsid w:val="00EA35D2"/>
    <w:rsid w:val="00EA4CE3"/>
    <w:rsid w:val="00EB4312"/>
    <w:rsid w:val="00EB4E57"/>
    <w:rsid w:val="00EC43F6"/>
    <w:rsid w:val="00ED46D2"/>
    <w:rsid w:val="00ED694C"/>
    <w:rsid w:val="00EE4E43"/>
    <w:rsid w:val="00EE66D7"/>
    <w:rsid w:val="00EE6C50"/>
    <w:rsid w:val="00EF2673"/>
    <w:rsid w:val="00F03E28"/>
    <w:rsid w:val="00F06AB6"/>
    <w:rsid w:val="00F1022E"/>
    <w:rsid w:val="00F10C5C"/>
    <w:rsid w:val="00F2334E"/>
    <w:rsid w:val="00F317B2"/>
    <w:rsid w:val="00F33DF3"/>
    <w:rsid w:val="00F37541"/>
    <w:rsid w:val="00F52973"/>
    <w:rsid w:val="00F7512F"/>
    <w:rsid w:val="00F80FCF"/>
    <w:rsid w:val="00F82662"/>
    <w:rsid w:val="00F836D4"/>
    <w:rsid w:val="00F844CE"/>
    <w:rsid w:val="00F84764"/>
    <w:rsid w:val="00F97BA5"/>
    <w:rsid w:val="00FA0F01"/>
    <w:rsid w:val="00FA1D5C"/>
    <w:rsid w:val="00FA2E12"/>
    <w:rsid w:val="00FC4F51"/>
    <w:rsid w:val="00FD5C03"/>
    <w:rsid w:val="00FE6B58"/>
    <w:rsid w:val="00FF57E7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00CDA7"/>
  <w15:chartTrackingRefBased/>
  <w15:docId w15:val="{B6AFC867-2BBC-43BD-8693-2B49981F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44F2A"/>
    <w:rPr>
      <w:sz w:val="26"/>
    </w:rPr>
  </w:style>
  <w:style w:type="paragraph" w:styleId="Nadpis1">
    <w:name w:val="heading 1"/>
    <w:basedOn w:val="Normln"/>
    <w:next w:val="Normln"/>
    <w:link w:val="Nadpis1Char"/>
    <w:qFormat/>
    <w:rsid w:val="00277AC3"/>
    <w:pPr>
      <w:spacing w:before="240" w:after="480"/>
      <w:outlineLvl w:val="0"/>
    </w:pPr>
    <w:rPr>
      <w:b/>
      <w:sz w:val="32"/>
      <w:u w:val="single"/>
    </w:rPr>
  </w:style>
  <w:style w:type="paragraph" w:styleId="Nadpis2">
    <w:name w:val="heading 2"/>
    <w:basedOn w:val="Normln"/>
    <w:next w:val="Normln"/>
    <w:link w:val="Nadpis2Char"/>
    <w:qFormat/>
    <w:rsid w:val="00292660"/>
    <w:pPr>
      <w:spacing w:before="120" w:after="120"/>
      <w:outlineLvl w:val="1"/>
    </w:pPr>
    <w:rPr>
      <w:b/>
    </w:rPr>
  </w:style>
  <w:style w:type="paragraph" w:styleId="Nadpis3">
    <w:name w:val="heading 3"/>
    <w:basedOn w:val="Normln"/>
    <w:next w:val="Normln"/>
    <w:link w:val="Nadpis3Char"/>
    <w:qFormat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customStyle="1" w:styleId="Styl1">
    <w:name w:val="Styl1"/>
    <w:basedOn w:val="Normln"/>
    <w:pPr>
      <w:numPr>
        <w:numId w:val="6"/>
      </w:numPr>
      <w:spacing w:before="120" w:after="120"/>
    </w:pPr>
    <w:rPr>
      <w:i/>
    </w:rPr>
  </w:style>
  <w:style w:type="paragraph" w:styleId="Normlnweb">
    <w:name w:val="Normal (Web)"/>
    <w:basedOn w:val="Normln"/>
    <w:uiPriority w:val="99"/>
    <w:semiHidden/>
    <w:unhideWhenUsed/>
    <w:rsid w:val="0018708D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18708D"/>
    <w:rPr>
      <w:color w:val="808080"/>
    </w:rPr>
  </w:style>
  <w:style w:type="paragraph" w:styleId="Odstavecseseznamem">
    <w:name w:val="List Paragraph"/>
    <w:basedOn w:val="Normln"/>
    <w:uiPriority w:val="34"/>
    <w:qFormat/>
    <w:rsid w:val="002E0283"/>
    <w:pPr>
      <w:ind w:left="720"/>
      <w:contextualSpacing/>
    </w:pPr>
  </w:style>
  <w:style w:type="table" w:styleId="Mkatabulky">
    <w:name w:val="Table Grid"/>
    <w:basedOn w:val="Normlntabulka"/>
    <w:uiPriority w:val="39"/>
    <w:rsid w:val="00C97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Normlntabulka"/>
    <w:qFormat/>
    <w:rsid w:val="002C57A2"/>
    <w:rPr>
      <w:rFonts w:eastAsia="SimSun"/>
    </w:rPr>
    <w:tblPr>
      <w:tblInd w:w="0" w:type="nil"/>
      <w:tblCellMar>
        <w:left w:w="70" w:type="dxa"/>
        <w:right w:w="70" w:type="dxa"/>
      </w:tblCellMar>
    </w:tblPr>
  </w:style>
  <w:style w:type="character" w:customStyle="1" w:styleId="Nadpis2Char">
    <w:name w:val="Nadpis 2 Char"/>
    <w:basedOn w:val="Standardnpsmoodstavce"/>
    <w:link w:val="Nadpis2"/>
    <w:rsid w:val="00602B1A"/>
    <w:rPr>
      <w:b/>
      <w:sz w:val="26"/>
    </w:rPr>
  </w:style>
  <w:style w:type="character" w:customStyle="1" w:styleId="Nadpis3Char">
    <w:name w:val="Nadpis 3 Char"/>
    <w:basedOn w:val="Standardnpsmoodstavce"/>
    <w:link w:val="Nadpis3"/>
    <w:rsid w:val="000E4A21"/>
    <w:rPr>
      <w:rFonts w:ascii="Arial" w:hAnsi="Arial"/>
      <w:noProof/>
      <w:sz w:val="40"/>
    </w:rPr>
  </w:style>
  <w:style w:type="character" w:customStyle="1" w:styleId="Nadpis1Char">
    <w:name w:val="Nadpis 1 Char"/>
    <w:basedOn w:val="Standardnpsmoodstavce"/>
    <w:link w:val="Nadpis1"/>
    <w:rsid w:val="004D0C90"/>
    <w:rPr>
      <w:b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1FA16-B48B-4253-A41F-0037ACA9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2002_03.dot</Template>
  <TotalTime>2749</TotalTime>
  <Pages>7</Pages>
  <Words>866</Words>
  <Characters>5111</Characters>
  <Application>Microsoft Office Word</Application>
  <DocSecurity>0</DocSecurity>
  <Lines>42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Vyšší odborná škola a Střední průmyslová škola elektrotechnická</vt:lpstr>
      <vt:lpstr>Vyšší odborná škola a Střední průmyslová škola elektrotechnická</vt:lpstr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subject/>
  <dc:creator>Monika ERBESOVÁ</dc:creator>
  <cp:keywords/>
  <cp:lastModifiedBy>Ondra</cp:lastModifiedBy>
  <cp:revision>279</cp:revision>
  <cp:lastPrinted>2003-09-12T09:46:00Z</cp:lastPrinted>
  <dcterms:created xsi:type="dcterms:W3CDTF">2021-03-02T12:07:00Z</dcterms:created>
  <dcterms:modified xsi:type="dcterms:W3CDTF">2022-03-01T21:06:00Z</dcterms:modified>
</cp:coreProperties>
</file>